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3EE38" w14:textId="77777777" w:rsidR="00B06936" w:rsidRPr="004406EE" w:rsidRDefault="004406EE" w:rsidP="009A2473">
      <w:pPr>
        <w:pStyle w:val="Puesto"/>
        <w:rPr>
          <w:sz w:val="44"/>
        </w:rPr>
      </w:pPr>
      <w:r>
        <w:rPr>
          <w:noProof/>
          <w:sz w:val="44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355F8423" wp14:editId="2C5D159F">
            <wp:simplePos x="0" y="0"/>
            <wp:positionH relativeFrom="column">
              <wp:posOffset>4968240</wp:posOffset>
            </wp:positionH>
            <wp:positionV relativeFrom="paragraph">
              <wp:posOffset>386715</wp:posOffset>
            </wp:positionV>
            <wp:extent cx="466725" cy="847725"/>
            <wp:effectExtent l="19050" t="0" r="9525" b="0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4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0A13459D" wp14:editId="20624B23">
            <wp:simplePos x="0" y="0"/>
            <wp:positionH relativeFrom="column">
              <wp:posOffset>-51435</wp:posOffset>
            </wp:positionH>
            <wp:positionV relativeFrom="paragraph">
              <wp:posOffset>501015</wp:posOffset>
            </wp:positionV>
            <wp:extent cx="647700" cy="657225"/>
            <wp:effectExtent l="19050" t="0" r="0" b="0"/>
            <wp:wrapNone/>
            <wp:docPr id="6" name="Imagen 6" descr="http://www.dsi.uclm.es/asignaturas/42633/images/esferads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si.uclm.es/asignaturas/42633/images/esferadsi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7F29" w:rsidRPr="004406EE">
        <w:rPr>
          <w:sz w:val="44"/>
        </w:rPr>
        <w:t>Interacción Persona-Ordenador I</w:t>
      </w:r>
    </w:p>
    <w:p w14:paraId="2506AC3E" w14:textId="77777777" w:rsidR="001F7F29" w:rsidRDefault="00EE012F" w:rsidP="009A2473">
      <w:pPr>
        <w:pStyle w:val="NormalparaPlantilla"/>
        <w:jc w:val="center"/>
        <w:rPr>
          <w:color w:val="1F497D" w:themeColor="text2"/>
          <w:sz w:val="16"/>
          <w:szCs w:val="16"/>
        </w:rPr>
      </w:pPr>
      <w:r>
        <w:rPr>
          <w:b/>
          <w:color w:val="1F497D" w:themeColor="text2"/>
          <w:sz w:val="16"/>
          <w:szCs w:val="16"/>
        </w:rPr>
        <w:t>Prácticas</w:t>
      </w:r>
      <w:r w:rsidR="00092CBC">
        <w:rPr>
          <w:b/>
          <w:color w:val="1F497D" w:themeColor="text2"/>
          <w:sz w:val="16"/>
          <w:szCs w:val="16"/>
        </w:rPr>
        <w:t xml:space="preserve"> – La Persona</w:t>
      </w:r>
      <w:r w:rsidR="00A02DC8" w:rsidRPr="00A02DC8">
        <w:rPr>
          <w:b/>
          <w:color w:val="1F497D" w:themeColor="text2"/>
          <w:sz w:val="16"/>
          <w:szCs w:val="16"/>
        </w:rPr>
        <w:br/>
      </w:r>
      <w:r w:rsidR="001F7F29" w:rsidRPr="00A02DC8">
        <w:rPr>
          <w:color w:val="1F497D" w:themeColor="text2"/>
          <w:sz w:val="16"/>
          <w:szCs w:val="16"/>
        </w:rPr>
        <w:t>Grado en Ingeniería Informática</w:t>
      </w:r>
      <w:r w:rsidR="009A2473">
        <w:rPr>
          <w:b/>
          <w:color w:val="1F497D" w:themeColor="text2"/>
          <w:sz w:val="16"/>
          <w:szCs w:val="16"/>
        </w:rPr>
        <w:br/>
      </w:r>
      <w:r w:rsidR="009A2473" w:rsidRPr="009A2473">
        <w:rPr>
          <w:color w:val="1F497D" w:themeColor="text2"/>
          <w:sz w:val="16"/>
          <w:szCs w:val="16"/>
        </w:rPr>
        <w:t>Módulo II</w:t>
      </w:r>
      <w:r w:rsidR="009A2473">
        <w:rPr>
          <w:color w:val="1F497D" w:themeColor="text2"/>
          <w:sz w:val="16"/>
          <w:szCs w:val="16"/>
        </w:rPr>
        <w:t xml:space="preserve">. </w:t>
      </w:r>
      <w:r w:rsidR="009A2473" w:rsidRPr="009A2473">
        <w:rPr>
          <w:color w:val="1F497D" w:themeColor="text2"/>
          <w:sz w:val="16"/>
          <w:szCs w:val="16"/>
        </w:rPr>
        <w:t>Común a la Rama de Informática</w:t>
      </w:r>
      <w:r w:rsidR="009A2473">
        <w:rPr>
          <w:color w:val="1F497D" w:themeColor="text2"/>
          <w:sz w:val="16"/>
          <w:szCs w:val="16"/>
        </w:rPr>
        <w:br/>
        <w:t>Carácter Obligatoria</w:t>
      </w:r>
    </w:p>
    <w:p w14:paraId="0C0A8E75" w14:textId="77777777" w:rsidR="009A2473" w:rsidRPr="009A2473" w:rsidRDefault="009A2473" w:rsidP="009A2473">
      <w:pPr>
        <w:pStyle w:val="NormalparaPlantilla"/>
        <w:jc w:val="center"/>
        <w:rPr>
          <w:b/>
          <w:color w:val="1F497D" w:themeColor="text2"/>
          <w:sz w:val="16"/>
          <w:szCs w:val="16"/>
        </w:rPr>
      </w:pPr>
    </w:p>
    <w:tbl>
      <w:tblPr>
        <w:tblW w:w="865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"/>
        <w:gridCol w:w="2128"/>
        <w:gridCol w:w="1217"/>
        <w:gridCol w:w="1642"/>
        <w:gridCol w:w="709"/>
        <w:gridCol w:w="2060"/>
      </w:tblGrid>
      <w:tr w:rsidR="009A2473" w:rsidRPr="001F7F29" w14:paraId="1E2C7749" w14:textId="77777777" w:rsidTr="009A2473">
        <w:trPr>
          <w:trHeight w:val="165"/>
          <w:jc w:val="center"/>
        </w:trPr>
        <w:tc>
          <w:tcPr>
            <w:tcW w:w="9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7CA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07E05F" w14:textId="77777777" w:rsidR="009A2473" w:rsidRPr="001F7F29" w:rsidRDefault="009A2473" w:rsidP="009A2473">
            <w:pPr>
              <w:pStyle w:val="NormalparaPlantilla"/>
              <w:spacing w:before="0" w:after="0"/>
              <w:jc w:val="center"/>
              <w:rPr>
                <w:color w:val="FFFFFF" w:themeColor="background1"/>
                <w:sz w:val="16"/>
                <w:szCs w:val="16"/>
              </w:rPr>
            </w:pPr>
            <w:r w:rsidRPr="001F7F29">
              <w:rPr>
                <w:b/>
                <w:bCs/>
                <w:color w:val="FFFFFF" w:themeColor="background1"/>
                <w:sz w:val="16"/>
                <w:szCs w:val="16"/>
              </w:rPr>
              <w:t>Código</w:t>
            </w:r>
          </w:p>
        </w:tc>
        <w:tc>
          <w:tcPr>
            <w:tcW w:w="21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7CA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374307" w14:textId="77777777" w:rsidR="009A2473" w:rsidRPr="001F7F29" w:rsidRDefault="009A2473" w:rsidP="009A2473">
            <w:pPr>
              <w:pStyle w:val="NormalparaPlantilla"/>
              <w:spacing w:before="0" w:after="0"/>
              <w:jc w:val="center"/>
              <w:rPr>
                <w:color w:val="FFFFFF" w:themeColor="background1"/>
                <w:sz w:val="16"/>
                <w:szCs w:val="16"/>
              </w:rPr>
            </w:pPr>
            <w:r w:rsidRPr="001F7F29">
              <w:rPr>
                <w:b/>
                <w:bCs/>
                <w:color w:val="FFFFFF" w:themeColor="background1"/>
                <w:sz w:val="16"/>
                <w:szCs w:val="16"/>
              </w:rPr>
              <w:t>Centro</w:t>
            </w:r>
          </w:p>
        </w:tc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7CA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1324F4" w14:textId="77777777" w:rsidR="009A2473" w:rsidRPr="001F7F29" w:rsidRDefault="009A2473" w:rsidP="009A2473">
            <w:pPr>
              <w:pStyle w:val="NormalparaPlantilla"/>
              <w:spacing w:before="0" w:after="0"/>
              <w:jc w:val="center"/>
              <w:rPr>
                <w:color w:val="FFFFFF" w:themeColor="background1"/>
                <w:sz w:val="16"/>
                <w:szCs w:val="16"/>
              </w:rPr>
            </w:pPr>
            <w:r w:rsidRPr="001F7F29">
              <w:rPr>
                <w:b/>
                <w:bCs/>
                <w:color w:val="FFFFFF" w:themeColor="background1"/>
                <w:sz w:val="16"/>
                <w:szCs w:val="16"/>
              </w:rPr>
              <w:t>Grado</w:t>
            </w:r>
          </w:p>
        </w:tc>
        <w:tc>
          <w:tcPr>
            <w:tcW w:w="16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7CA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7D946E" w14:textId="77777777" w:rsidR="009A2473" w:rsidRPr="001F7F29" w:rsidRDefault="009A2473" w:rsidP="009A2473">
            <w:pPr>
              <w:pStyle w:val="NormalparaPlantilla"/>
              <w:spacing w:before="0" w:after="0"/>
              <w:jc w:val="center"/>
              <w:rPr>
                <w:color w:val="FFFFFF" w:themeColor="background1"/>
                <w:sz w:val="16"/>
                <w:szCs w:val="16"/>
              </w:rPr>
            </w:pPr>
            <w:r w:rsidRPr="001F7F29">
              <w:rPr>
                <w:b/>
                <w:bCs/>
                <w:color w:val="FFFFFF" w:themeColor="background1"/>
                <w:sz w:val="16"/>
                <w:szCs w:val="16"/>
              </w:rPr>
              <w:t>Créditos ECTS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7CA3"/>
            <w:vAlign w:val="center"/>
          </w:tcPr>
          <w:p w14:paraId="55B44076" w14:textId="77777777" w:rsidR="009A2473" w:rsidRPr="009A2473" w:rsidRDefault="009A2473" w:rsidP="009A2473">
            <w:pPr>
              <w:pStyle w:val="NormalparaPlantilla"/>
              <w:spacing w:before="0" w:after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A2473">
              <w:rPr>
                <w:b/>
                <w:bCs/>
                <w:color w:val="FFFFFF" w:themeColor="background1"/>
                <w:sz w:val="16"/>
                <w:szCs w:val="16"/>
              </w:rPr>
              <w:t>Curso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27CA3"/>
            <w:vAlign w:val="center"/>
          </w:tcPr>
          <w:p w14:paraId="7F19DC7C" w14:textId="77777777" w:rsidR="009A2473" w:rsidRPr="009A2473" w:rsidRDefault="009A2473" w:rsidP="009A2473">
            <w:pPr>
              <w:pStyle w:val="NormalparaPlantilla"/>
              <w:spacing w:before="0" w:after="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A2473">
              <w:rPr>
                <w:b/>
                <w:bCs/>
                <w:color w:val="FFFFFF" w:themeColor="background1"/>
                <w:sz w:val="16"/>
                <w:szCs w:val="16"/>
              </w:rPr>
              <w:t>Semestre</w:t>
            </w:r>
          </w:p>
        </w:tc>
      </w:tr>
      <w:tr w:rsidR="009A2473" w:rsidRPr="001F7F29" w14:paraId="667E3131" w14:textId="77777777" w:rsidTr="009A2473">
        <w:trPr>
          <w:trHeight w:val="328"/>
          <w:jc w:val="center"/>
        </w:trPr>
        <w:tc>
          <w:tcPr>
            <w:tcW w:w="9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7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E8F746" w14:textId="77777777" w:rsidR="009A2473" w:rsidRPr="001F7F29" w:rsidRDefault="00EE012F" w:rsidP="009A2473">
            <w:pPr>
              <w:pStyle w:val="NormalparaPlantilla"/>
              <w:spacing w:before="0" w:after="0"/>
              <w:jc w:val="center"/>
              <w:rPr>
                <w:color w:val="1F497D" w:themeColor="text2"/>
                <w:sz w:val="16"/>
                <w:szCs w:val="16"/>
              </w:rPr>
            </w:pPr>
            <w:r w:rsidRPr="00EE012F">
              <w:rPr>
                <w:color w:val="1F497D" w:themeColor="text2"/>
                <w:sz w:val="16"/>
                <w:szCs w:val="16"/>
              </w:rPr>
              <w:t>42320</w:t>
            </w:r>
          </w:p>
        </w:tc>
        <w:tc>
          <w:tcPr>
            <w:tcW w:w="21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7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630468" w14:textId="77777777" w:rsidR="009A2473" w:rsidRPr="001F7F29" w:rsidRDefault="009A2473" w:rsidP="009A2473">
            <w:pPr>
              <w:pStyle w:val="NormalparaPlantilla"/>
              <w:spacing w:before="0" w:after="0"/>
              <w:jc w:val="center"/>
              <w:rPr>
                <w:color w:val="1F497D" w:themeColor="text2"/>
                <w:sz w:val="16"/>
                <w:szCs w:val="16"/>
              </w:rPr>
            </w:pPr>
            <w:r w:rsidRPr="001F7F29">
              <w:rPr>
                <w:color w:val="1F497D" w:themeColor="text2"/>
                <w:sz w:val="16"/>
                <w:szCs w:val="16"/>
              </w:rPr>
              <w:t xml:space="preserve">Escuela Superior de </w:t>
            </w:r>
            <w:r w:rsidRPr="001F7F29">
              <w:rPr>
                <w:color w:val="1F497D" w:themeColor="text2"/>
                <w:sz w:val="16"/>
                <w:szCs w:val="16"/>
              </w:rPr>
              <w:br/>
              <w:t>Ingeniería Informática</w:t>
            </w:r>
          </w:p>
        </w:tc>
        <w:tc>
          <w:tcPr>
            <w:tcW w:w="12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7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ACEAA9" w14:textId="77777777" w:rsidR="009A2473" w:rsidRPr="001F7F29" w:rsidRDefault="009A2473" w:rsidP="009A2473">
            <w:pPr>
              <w:pStyle w:val="NormalparaPlantilla"/>
              <w:spacing w:before="0" w:after="0"/>
              <w:jc w:val="center"/>
              <w:rPr>
                <w:color w:val="1F497D" w:themeColor="text2"/>
                <w:sz w:val="16"/>
                <w:szCs w:val="16"/>
              </w:rPr>
            </w:pPr>
            <w:r w:rsidRPr="001F7F29">
              <w:rPr>
                <w:color w:val="1F497D" w:themeColor="text2"/>
                <w:sz w:val="16"/>
                <w:szCs w:val="16"/>
              </w:rPr>
              <w:t>Ingeniería Informática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7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B35048" w14:textId="77777777" w:rsidR="009A2473" w:rsidRPr="001F7F29" w:rsidRDefault="009A2473" w:rsidP="009A2473">
            <w:pPr>
              <w:pStyle w:val="NormalparaPlantilla"/>
              <w:spacing w:before="0" w:after="0"/>
              <w:jc w:val="center"/>
              <w:rPr>
                <w:color w:val="1F497D" w:themeColor="text2"/>
                <w:sz w:val="16"/>
                <w:szCs w:val="16"/>
              </w:rPr>
            </w:pPr>
            <w:r w:rsidRPr="001F7F29">
              <w:rPr>
                <w:color w:val="1F497D" w:themeColor="text2"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7E0"/>
            <w:vAlign w:val="center"/>
          </w:tcPr>
          <w:p w14:paraId="051B8971" w14:textId="77777777" w:rsidR="009A2473" w:rsidRPr="009A2473" w:rsidRDefault="009A2473" w:rsidP="009A2473">
            <w:pPr>
              <w:pStyle w:val="NormalparaPlantilla"/>
              <w:spacing w:before="0" w:after="0"/>
              <w:jc w:val="center"/>
              <w:rPr>
                <w:color w:val="1F497D" w:themeColor="text2"/>
                <w:sz w:val="16"/>
                <w:szCs w:val="16"/>
              </w:rPr>
            </w:pPr>
            <w:r w:rsidRPr="009A2473">
              <w:rPr>
                <w:color w:val="1F497D" w:themeColor="text2"/>
                <w:sz w:val="16"/>
                <w:szCs w:val="16"/>
              </w:rPr>
              <w:t>3º</w:t>
            </w:r>
          </w:p>
        </w:tc>
        <w:tc>
          <w:tcPr>
            <w:tcW w:w="2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7E0"/>
            <w:vAlign w:val="center"/>
          </w:tcPr>
          <w:p w14:paraId="0C7458C5" w14:textId="77777777" w:rsidR="009A2473" w:rsidRPr="009A2473" w:rsidRDefault="009A2473" w:rsidP="009A2473">
            <w:pPr>
              <w:pStyle w:val="NormalparaPlantilla"/>
              <w:spacing w:before="0" w:after="0"/>
              <w:jc w:val="center"/>
              <w:rPr>
                <w:color w:val="1F497D" w:themeColor="text2"/>
                <w:sz w:val="16"/>
                <w:szCs w:val="16"/>
              </w:rPr>
            </w:pPr>
            <w:r w:rsidRPr="009A2473">
              <w:rPr>
                <w:color w:val="1F497D" w:themeColor="text2"/>
                <w:sz w:val="16"/>
                <w:szCs w:val="16"/>
              </w:rPr>
              <w:t xml:space="preserve">1º del curso o </w:t>
            </w:r>
            <w:r>
              <w:rPr>
                <w:color w:val="1F497D" w:themeColor="text2"/>
                <w:sz w:val="16"/>
                <w:szCs w:val="16"/>
              </w:rPr>
              <w:br/>
            </w:r>
            <w:r w:rsidRPr="009A2473">
              <w:rPr>
                <w:color w:val="1F497D" w:themeColor="text2"/>
                <w:sz w:val="16"/>
                <w:szCs w:val="16"/>
              </w:rPr>
              <w:t>5º del grado</w:t>
            </w:r>
          </w:p>
        </w:tc>
      </w:tr>
    </w:tbl>
    <w:p w14:paraId="1232046A" w14:textId="77777777" w:rsidR="008C0A7A" w:rsidRDefault="008C0A7A" w:rsidP="00A02DC8">
      <w:pPr>
        <w:pStyle w:val="NormalparaPlantilla"/>
        <w:rPr>
          <w:color w:val="7F7F7F" w:themeColor="text1" w:themeTint="80"/>
          <w:sz w:val="16"/>
          <w:szCs w:val="16"/>
        </w:rPr>
      </w:pPr>
    </w:p>
    <w:p w14:paraId="23E0014B" w14:textId="3453DD21" w:rsidR="00A02DC8" w:rsidRDefault="00EE012F" w:rsidP="00A02DC8">
      <w:pPr>
        <w:pStyle w:val="NormalparaPlantilla"/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>Grupo</w:t>
      </w:r>
      <w:r>
        <w:rPr>
          <w:color w:val="7F7F7F" w:themeColor="text1" w:themeTint="80"/>
          <w:sz w:val="16"/>
          <w:szCs w:val="16"/>
        </w:rPr>
        <w:tab/>
      </w:r>
      <w:r>
        <w:rPr>
          <w:color w:val="7F7F7F" w:themeColor="text1" w:themeTint="80"/>
          <w:sz w:val="16"/>
          <w:szCs w:val="16"/>
        </w:rPr>
        <w:tab/>
      </w:r>
      <w:r w:rsidR="005E48E1">
        <w:rPr>
          <w:color w:val="7F7F7F" w:themeColor="text1" w:themeTint="80"/>
          <w:sz w:val="16"/>
          <w:szCs w:val="16"/>
        </w:rPr>
        <w:t>1</w:t>
      </w:r>
      <w:r>
        <w:rPr>
          <w:color w:val="7F7F7F" w:themeColor="text1" w:themeTint="80"/>
          <w:sz w:val="16"/>
          <w:szCs w:val="16"/>
        </w:rPr>
        <w:t>____________________</w:t>
      </w:r>
    </w:p>
    <w:p w14:paraId="639E6938" w14:textId="3A578735" w:rsidR="00EE012F" w:rsidRDefault="008C0A7A" w:rsidP="00A02DC8">
      <w:pPr>
        <w:pStyle w:val="NormalparaPlantilla"/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>Alumno</w:t>
      </w:r>
      <w:r w:rsidR="00EE012F">
        <w:rPr>
          <w:color w:val="7F7F7F" w:themeColor="text1" w:themeTint="80"/>
          <w:sz w:val="16"/>
          <w:szCs w:val="16"/>
        </w:rPr>
        <w:t xml:space="preserve"> 1</w:t>
      </w:r>
      <w:r w:rsidR="00EE012F">
        <w:rPr>
          <w:color w:val="7F7F7F" w:themeColor="text1" w:themeTint="80"/>
          <w:sz w:val="16"/>
          <w:szCs w:val="16"/>
        </w:rPr>
        <w:tab/>
      </w:r>
      <w:r w:rsidR="005E48E1">
        <w:rPr>
          <w:color w:val="7F7F7F" w:themeColor="text1" w:themeTint="80"/>
          <w:sz w:val="16"/>
          <w:szCs w:val="16"/>
        </w:rPr>
        <w:t xml:space="preserve">Pablo Olivas </w:t>
      </w:r>
      <w:proofErr w:type="spellStart"/>
      <w:r w:rsidR="005E48E1">
        <w:rPr>
          <w:color w:val="7F7F7F" w:themeColor="text1" w:themeTint="80"/>
          <w:sz w:val="16"/>
          <w:szCs w:val="16"/>
        </w:rPr>
        <w:t>Auñón</w:t>
      </w:r>
      <w:proofErr w:type="spellEnd"/>
      <w:r w:rsidR="005E48E1">
        <w:rPr>
          <w:color w:val="7F7F7F" w:themeColor="text1" w:themeTint="80"/>
          <w:sz w:val="16"/>
          <w:szCs w:val="16"/>
        </w:rPr>
        <w:t>_</w:t>
      </w:r>
      <w:r w:rsidR="00EE012F">
        <w:rPr>
          <w:color w:val="7F7F7F" w:themeColor="text1" w:themeTint="80"/>
          <w:sz w:val="16"/>
          <w:szCs w:val="16"/>
        </w:rPr>
        <w:t>_________________________________________________________</w:t>
      </w:r>
    </w:p>
    <w:p w14:paraId="4F37746A" w14:textId="106905FF" w:rsidR="00EE012F" w:rsidRDefault="008C0A7A" w:rsidP="00EE012F">
      <w:pPr>
        <w:pStyle w:val="NormalparaPlantilla"/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>Alumno</w:t>
      </w:r>
      <w:r w:rsidR="00EE012F">
        <w:rPr>
          <w:color w:val="7F7F7F" w:themeColor="text1" w:themeTint="80"/>
          <w:sz w:val="16"/>
          <w:szCs w:val="16"/>
        </w:rPr>
        <w:t xml:space="preserve"> 2</w:t>
      </w:r>
      <w:r w:rsidR="00EE012F">
        <w:rPr>
          <w:color w:val="7F7F7F" w:themeColor="text1" w:themeTint="80"/>
          <w:sz w:val="16"/>
          <w:szCs w:val="16"/>
        </w:rPr>
        <w:tab/>
      </w:r>
      <w:r w:rsidR="005E48E1">
        <w:rPr>
          <w:color w:val="7F7F7F" w:themeColor="text1" w:themeTint="80"/>
          <w:sz w:val="16"/>
          <w:szCs w:val="16"/>
        </w:rPr>
        <w:t>Alejandro José Martínez Sánchez___</w:t>
      </w:r>
      <w:r w:rsidR="00EE012F">
        <w:rPr>
          <w:color w:val="7F7F7F" w:themeColor="text1" w:themeTint="80"/>
          <w:sz w:val="16"/>
          <w:szCs w:val="16"/>
        </w:rPr>
        <w:t>____________________________________________</w:t>
      </w:r>
    </w:p>
    <w:p w14:paraId="1D79F601" w14:textId="77777777" w:rsidR="00EE012F" w:rsidRDefault="00EE012F" w:rsidP="00A02DC8">
      <w:pPr>
        <w:pStyle w:val="NormalparaPlantilla"/>
        <w:rPr>
          <w:color w:val="7F7F7F" w:themeColor="text1" w:themeTint="80"/>
          <w:sz w:val="16"/>
          <w:szCs w:val="16"/>
        </w:rPr>
      </w:pPr>
    </w:p>
    <w:p w14:paraId="6ADF42A0" w14:textId="565F2D7A" w:rsidR="008C0A7A" w:rsidRDefault="008C0A7A" w:rsidP="008C0A7A">
      <w:pPr>
        <w:pStyle w:val="NormalparaPlantilla"/>
        <w:rPr>
          <w:color w:val="7F7F7F" w:themeColor="text1" w:themeTint="80"/>
          <w:sz w:val="16"/>
          <w:szCs w:val="16"/>
        </w:rPr>
      </w:pPr>
      <w:r>
        <w:rPr>
          <w:color w:val="7F7F7F" w:themeColor="text1" w:themeTint="80"/>
          <w:sz w:val="16"/>
          <w:szCs w:val="16"/>
        </w:rPr>
        <w:t>Nombre de la Aplicación</w:t>
      </w:r>
      <w:r>
        <w:rPr>
          <w:color w:val="7F7F7F" w:themeColor="text1" w:themeTint="80"/>
          <w:sz w:val="16"/>
          <w:szCs w:val="16"/>
        </w:rPr>
        <w:tab/>
      </w:r>
      <w:proofErr w:type="spellStart"/>
      <w:r w:rsidR="005E48E1">
        <w:rPr>
          <w:b/>
          <w:sz w:val="16"/>
          <w:szCs w:val="16"/>
        </w:rPr>
        <w:t>Ube</w:t>
      </w:r>
      <w:proofErr w:type="spellEnd"/>
      <w:r w:rsidRPr="008C0A7A">
        <w:rPr>
          <w:b/>
          <w:sz w:val="16"/>
          <w:szCs w:val="16"/>
        </w:rPr>
        <w:t>_______________________</w:t>
      </w:r>
      <w:r w:rsidR="005E48E1">
        <w:rPr>
          <w:b/>
          <w:sz w:val="16"/>
          <w:szCs w:val="16"/>
        </w:rPr>
        <w:t>_______________________________</w:t>
      </w:r>
      <w:r w:rsidRPr="008C0A7A">
        <w:rPr>
          <w:b/>
          <w:sz w:val="16"/>
          <w:szCs w:val="16"/>
        </w:rPr>
        <w:t>__</w:t>
      </w:r>
    </w:p>
    <w:p w14:paraId="120BF228" w14:textId="77777777" w:rsidR="00385268" w:rsidRDefault="00385268" w:rsidP="00C712C5">
      <w:pPr>
        <w:pStyle w:val="NormalparaPlantilla"/>
      </w:pPr>
    </w:p>
    <w:p w14:paraId="6F55B016" w14:textId="77777777" w:rsidR="00B40550" w:rsidRPr="00B40550" w:rsidRDefault="00B40550" w:rsidP="00B40550">
      <w:pPr>
        <w:pStyle w:val="NormalparaPlantilla"/>
        <w:jc w:val="center"/>
        <w:rPr>
          <w:sz w:val="32"/>
        </w:rPr>
      </w:pPr>
      <w:r>
        <w:rPr>
          <w:sz w:val="32"/>
        </w:rPr>
        <w:t>Visió</w:t>
      </w:r>
      <w:r w:rsidRPr="00B40550">
        <w:rPr>
          <w:sz w:val="32"/>
        </w:rPr>
        <w:t>n</w:t>
      </w:r>
    </w:p>
    <w:p w14:paraId="455127BD" w14:textId="77777777" w:rsidR="00F87FD6" w:rsidRDefault="00B40550" w:rsidP="00870807">
      <w:pPr>
        <w:pStyle w:val="Ttulo1"/>
        <w:jc w:val="both"/>
      </w:pPr>
      <w:r>
        <w:t>Idea</w:t>
      </w:r>
    </w:p>
    <w:p w14:paraId="556E5F4A" w14:textId="77777777" w:rsidR="00F87FD6" w:rsidRDefault="00F87FD6" w:rsidP="00870807">
      <w:pPr>
        <w:pStyle w:val="NormalparaPlantilla"/>
        <w:rPr>
          <w:color w:val="808080" w:themeColor="background1" w:themeShade="80"/>
          <w:sz w:val="14"/>
          <w:szCs w:val="14"/>
        </w:rPr>
      </w:pPr>
    </w:p>
    <w:p w14:paraId="064A8DBA" w14:textId="77777777" w:rsidR="00B40550" w:rsidRPr="00B40550" w:rsidRDefault="00B40550" w:rsidP="00870807">
      <w:pPr>
        <w:pStyle w:val="NormalparaPlantilla"/>
        <w:rPr>
          <w:sz w:val="22"/>
          <w:szCs w:val="14"/>
        </w:rPr>
      </w:pPr>
      <w:r>
        <w:rPr>
          <w:sz w:val="22"/>
          <w:szCs w:val="14"/>
        </w:rPr>
        <w:t>Paleta de colores de la aplicación para que sea accesible para usuarios daltónicos.</w:t>
      </w:r>
    </w:p>
    <w:p w14:paraId="752BC500" w14:textId="77777777" w:rsidR="00870807" w:rsidRDefault="00B40550" w:rsidP="00870807">
      <w:pPr>
        <w:pStyle w:val="Ttulo1"/>
        <w:jc w:val="both"/>
      </w:pPr>
      <w:r>
        <w:t>Propuesta de Diseño</w:t>
      </w:r>
    </w:p>
    <w:p w14:paraId="2B318630" w14:textId="77777777" w:rsidR="00870807" w:rsidRPr="00870807" w:rsidRDefault="00870807" w:rsidP="00870807">
      <w:pPr>
        <w:pStyle w:val="NormalparaPlantilla"/>
      </w:pPr>
    </w:p>
    <w:p w14:paraId="25F5BC93" w14:textId="77777777" w:rsidR="00816D8B" w:rsidRPr="00816D8B" w:rsidRDefault="00816D8B" w:rsidP="00870807">
      <w:pPr>
        <w:pStyle w:val="NormalparaPlantilla"/>
        <w:numPr>
          <w:ilvl w:val="0"/>
          <w:numId w:val="35"/>
        </w:numPr>
        <w:rPr>
          <w:sz w:val="22"/>
          <w:szCs w:val="14"/>
        </w:rPr>
      </w:pPr>
      <w:r w:rsidRPr="00816D8B">
        <w:rPr>
          <w:sz w:val="22"/>
          <w:szCs w:val="14"/>
        </w:rPr>
        <w:t>Poner un filtro a las diferentes pantallas de la aplicación, que permita ver como las vería una persona con daltonismo.</w:t>
      </w:r>
    </w:p>
    <w:p w14:paraId="5F5024C6" w14:textId="77777777" w:rsidR="00816D8B" w:rsidRPr="00816D8B" w:rsidRDefault="00816D8B" w:rsidP="00870807">
      <w:pPr>
        <w:pStyle w:val="NormalparaPlantilla"/>
        <w:numPr>
          <w:ilvl w:val="0"/>
          <w:numId w:val="35"/>
        </w:numPr>
        <w:rPr>
          <w:sz w:val="22"/>
          <w:szCs w:val="14"/>
        </w:rPr>
      </w:pPr>
      <w:r w:rsidRPr="00816D8B">
        <w:rPr>
          <w:sz w:val="22"/>
          <w:szCs w:val="14"/>
        </w:rPr>
        <w:t>Comprobar que la paleta</w:t>
      </w:r>
      <w:r>
        <w:rPr>
          <w:sz w:val="22"/>
          <w:szCs w:val="14"/>
        </w:rPr>
        <w:t xml:space="preserve"> de colores elegida permite a todos los usuarios visualizar adecuadamente la interfaz.</w:t>
      </w:r>
    </w:p>
    <w:p w14:paraId="209FA3D0" w14:textId="77777777" w:rsidR="00B40550" w:rsidRDefault="00B40550" w:rsidP="00870807">
      <w:pPr>
        <w:pStyle w:val="Ttulo1"/>
        <w:jc w:val="both"/>
      </w:pPr>
      <w:r>
        <w:t>Implementación</w:t>
      </w:r>
    </w:p>
    <w:p w14:paraId="275C1AE9" w14:textId="77777777" w:rsidR="00870807" w:rsidRPr="00870807" w:rsidRDefault="00870807" w:rsidP="00870807">
      <w:pPr>
        <w:pStyle w:val="NormalparaPlantilla"/>
      </w:pPr>
    </w:p>
    <w:p w14:paraId="138126E7" w14:textId="77777777" w:rsidR="00B40550" w:rsidRPr="00870807" w:rsidRDefault="00816D8B" w:rsidP="00870807">
      <w:pPr>
        <w:pStyle w:val="NormalparaPlantilla"/>
        <w:numPr>
          <w:ilvl w:val="0"/>
          <w:numId w:val="36"/>
        </w:numPr>
        <w:rPr>
          <w:sz w:val="22"/>
        </w:rPr>
      </w:pPr>
      <w:r w:rsidRPr="00870807">
        <w:rPr>
          <w:sz w:val="22"/>
        </w:rPr>
        <w:t>Para poner el filtro hemos utilizado una página Web externa (</w:t>
      </w:r>
      <w:hyperlink w:history="1">
        <w:r w:rsidRPr="00870807">
          <w:rPr>
            <w:rStyle w:val="Hipervnculo"/>
            <w:sz w:val="22"/>
          </w:rPr>
          <w:t>www.vischeck.com)</w:t>
        </w:r>
      </w:hyperlink>
      <w:r w:rsidRPr="00870807">
        <w:rPr>
          <w:sz w:val="22"/>
        </w:rPr>
        <w:t>.</w:t>
      </w:r>
    </w:p>
    <w:p w14:paraId="5CBE1F9E" w14:textId="77777777" w:rsidR="00816D8B" w:rsidRDefault="00816D8B" w:rsidP="00870807">
      <w:pPr>
        <w:pStyle w:val="NormalparaPlantilla"/>
        <w:numPr>
          <w:ilvl w:val="0"/>
          <w:numId w:val="36"/>
        </w:numPr>
        <w:rPr>
          <w:sz w:val="22"/>
        </w:rPr>
      </w:pPr>
      <w:r w:rsidRPr="00870807">
        <w:rPr>
          <w:sz w:val="22"/>
        </w:rPr>
        <w:t>Comprobar que la paleta es correcta.</w:t>
      </w:r>
    </w:p>
    <w:p w14:paraId="2DEFE58E" w14:textId="3C3B2571" w:rsidR="00760D19" w:rsidRDefault="00760D19" w:rsidP="00870807">
      <w:pPr>
        <w:pStyle w:val="NormalparaPlantilla"/>
        <w:numPr>
          <w:ilvl w:val="0"/>
          <w:numId w:val="36"/>
        </w:numPr>
        <w:rPr>
          <w:sz w:val="22"/>
        </w:rPr>
      </w:pPr>
      <w:r>
        <w:rPr>
          <w:sz w:val="22"/>
        </w:rPr>
        <w:t xml:space="preserve">La implementación en la aplicación ha sido crear un botón en una de las pantallas para que </w:t>
      </w:r>
      <w:proofErr w:type="spellStart"/>
      <w:r>
        <w:rPr>
          <w:sz w:val="22"/>
        </w:rPr>
        <w:t>asi</w:t>
      </w:r>
      <w:proofErr w:type="spellEnd"/>
      <w:r>
        <w:rPr>
          <w:sz w:val="22"/>
        </w:rPr>
        <w:t xml:space="preserve"> los usuarios con ceguera al color rojo puedan ver bien los colores</w:t>
      </w:r>
    </w:p>
    <w:p w14:paraId="2832B449" w14:textId="1C73E8A6" w:rsidR="00760D19" w:rsidRPr="00870807" w:rsidRDefault="008503EC" w:rsidP="00760D19">
      <w:pPr>
        <w:pStyle w:val="NormalparaPlantilla"/>
        <w:ind w:left="720"/>
        <w:rPr>
          <w:sz w:val="22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019357A5" wp14:editId="5E5DFCC7">
            <wp:simplePos x="0" y="0"/>
            <wp:positionH relativeFrom="column">
              <wp:posOffset>-8890</wp:posOffset>
            </wp:positionH>
            <wp:positionV relativeFrom="paragraph">
              <wp:posOffset>365125</wp:posOffset>
            </wp:positionV>
            <wp:extent cx="6471285" cy="1922780"/>
            <wp:effectExtent l="0" t="0" r="0" b="0"/>
            <wp:wrapSquare wrapText="bothSides"/>
            <wp:docPr id="3" name="Imagen 3" descr="Practica2/programacion%20android%20studio%20para%20cegu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ctica2/programacion%20android%20studio%20para%20cegue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FD6FB" w14:textId="3186D3B1" w:rsidR="00B40550" w:rsidRDefault="00B40550" w:rsidP="00870807">
      <w:pPr>
        <w:pStyle w:val="NormalparaPlantilla"/>
      </w:pPr>
    </w:p>
    <w:p w14:paraId="347701D9" w14:textId="095CAC51" w:rsidR="00870807" w:rsidRDefault="008503EC" w:rsidP="00870807">
      <w:pPr>
        <w:pStyle w:val="NormalparaPlantilla"/>
      </w:pPr>
      <w:r>
        <w:rPr>
          <w:noProof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415E554D" wp14:editId="58289559">
            <wp:simplePos x="0" y="0"/>
            <wp:positionH relativeFrom="column">
              <wp:posOffset>3066415</wp:posOffset>
            </wp:positionH>
            <wp:positionV relativeFrom="paragraph">
              <wp:posOffset>187325</wp:posOffset>
            </wp:positionV>
            <wp:extent cx="2769235" cy="4782185"/>
            <wp:effectExtent l="0" t="0" r="0" b="0"/>
            <wp:wrapSquare wrapText="bothSides"/>
            <wp:docPr id="7" name="Imagen 7" descr="../../../../Desktop/WhatsApp%20Image%202017-11-19%20at%2020.40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WhatsApp%20Image%202017-11-19%20at%2020.40.0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7"/>
                    <a:stretch/>
                  </pic:blipFill>
                  <pic:spPr bwMode="auto">
                    <a:xfrm>
                      <a:off x="0" y="0"/>
                      <a:ext cx="2769235" cy="47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1312" behindDoc="0" locked="0" layoutInCell="1" allowOverlap="1" wp14:anchorId="16F3F99F" wp14:editId="5D92A410">
            <wp:simplePos x="0" y="0"/>
            <wp:positionH relativeFrom="column">
              <wp:posOffset>101600</wp:posOffset>
            </wp:positionH>
            <wp:positionV relativeFrom="paragraph">
              <wp:posOffset>179705</wp:posOffset>
            </wp:positionV>
            <wp:extent cx="2793365" cy="4813300"/>
            <wp:effectExtent l="0" t="0" r="0" b="0"/>
            <wp:wrapSquare wrapText="bothSides"/>
            <wp:docPr id="8" name="Imagen 8" descr="../../../../Desktop/WhatsApp%20Image%202017-11-19%20at%2020.40.04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WhatsApp%20Image%202017-11-19%20at%2020.40.04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9"/>
                    <a:stretch/>
                  </pic:blipFill>
                  <pic:spPr bwMode="auto">
                    <a:xfrm>
                      <a:off x="0" y="0"/>
                      <a:ext cx="2793365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EB12E" w14:textId="5F743D33" w:rsidR="00870807" w:rsidRDefault="00870807" w:rsidP="00870807">
      <w:pPr>
        <w:pStyle w:val="NormalparaPlantilla"/>
      </w:pPr>
    </w:p>
    <w:p w14:paraId="01301944" w14:textId="70D7C952" w:rsidR="00870807" w:rsidRDefault="00870807" w:rsidP="00870807">
      <w:pPr>
        <w:pStyle w:val="NormalparaPlantilla"/>
      </w:pPr>
    </w:p>
    <w:p w14:paraId="2D45FA3B" w14:textId="77777777" w:rsidR="00870807" w:rsidRDefault="00870807" w:rsidP="00870807">
      <w:pPr>
        <w:pStyle w:val="NormalparaPlantilla"/>
      </w:pPr>
    </w:p>
    <w:p w14:paraId="709D6992" w14:textId="77777777" w:rsidR="00870807" w:rsidRDefault="00870807" w:rsidP="00870807">
      <w:pPr>
        <w:pStyle w:val="NormalparaPlantilla"/>
      </w:pPr>
    </w:p>
    <w:p w14:paraId="56B737E8" w14:textId="77777777" w:rsidR="008503EC" w:rsidRDefault="008503EC" w:rsidP="00870807">
      <w:pPr>
        <w:pStyle w:val="NormalparaPlantilla"/>
      </w:pPr>
    </w:p>
    <w:p w14:paraId="54DC4A6C" w14:textId="77777777" w:rsidR="008503EC" w:rsidRDefault="008503EC" w:rsidP="00870807">
      <w:pPr>
        <w:pStyle w:val="NormalparaPlantilla"/>
      </w:pPr>
    </w:p>
    <w:p w14:paraId="221FFBB6" w14:textId="77777777" w:rsidR="008503EC" w:rsidRDefault="008503EC" w:rsidP="00870807">
      <w:pPr>
        <w:pStyle w:val="NormalparaPlantilla"/>
      </w:pPr>
    </w:p>
    <w:p w14:paraId="40082CDD" w14:textId="77777777" w:rsidR="008503EC" w:rsidRDefault="008503EC" w:rsidP="00870807">
      <w:pPr>
        <w:pStyle w:val="NormalparaPlantilla"/>
      </w:pPr>
    </w:p>
    <w:p w14:paraId="14ADF986" w14:textId="77777777" w:rsidR="008503EC" w:rsidRDefault="008503EC" w:rsidP="00870807">
      <w:pPr>
        <w:pStyle w:val="NormalparaPlantilla"/>
      </w:pPr>
    </w:p>
    <w:p w14:paraId="714A37FC" w14:textId="77777777" w:rsidR="008503EC" w:rsidRDefault="008503EC" w:rsidP="00870807">
      <w:pPr>
        <w:pStyle w:val="NormalparaPlantilla"/>
      </w:pPr>
    </w:p>
    <w:p w14:paraId="4752A220" w14:textId="77777777" w:rsidR="008503EC" w:rsidRDefault="008503EC" w:rsidP="00870807">
      <w:pPr>
        <w:pStyle w:val="NormalparaPlantilla"/>
      </w:pPr>
    </w:p>
    <w:p w14:paraId="48228EE6" w14:textId="77777777" w:rsidR="008503EC" w:rsidRDefault="008503EC" w:rsidP="00870807">
      <w:pPr>
        <w:pStyle w:val="NormalparaPlantilla"/>
      </w:pPr>
    </w:p>
    <w:p w14:paraId="70D0EF42" w14:textId="77777777" w:rsidR="008503EC" w:rsidRDefault="008503EC" w:rsidP="00870807">
      <w:pPr>
        <w:pStyle w:val="NormalparaPlantilla"/>
      </w:pPr>
    </w:p>
    <w:p w14:paraId="58C88CB9" w14:textId="77777777" w:rsidR="008503EC" w:rsidRDefault="008503EC" w:rsidP="00870807">
      <w:pPr>
        <w:pStyle w:val="NormalparaPlantilla"/>
      </w:pPr>
    </w:p>
    <w:p w14:paraId="5CC4C46B" w14:textId="77777777" w:rsidR="008503EC" w:rsidRDefault="008503EC" w:rsidP="00870807">
      <w:pPr>
        <w:pStyle w:val="NormalparaPlantilla"/>
      </w:pPr>
    </w:p>
    <w:p w14:paraId="03B02939" w14:textId="77777777" w:rsidR="008503EC" w:rsidRDefault="008503EC" w:rsidP="00870807">
      <w:pPr>
        <w:pStyle w:val="NormalparaPlantilla"/>
      </w:pPr>
    </w:p>
    <w:p w14:paraId="182A15D9" w14:textId="77777777" w:rsidR="008503EC" w:rsidRDefault="008503EC" w:rsidP="00870807">
      <w:pPr>
        <w:pStyle w:val="NormalparaPlantilla"/>
      </w:pPr>
    </w:p>
    <w:p w14:paraId="1A77B1C9" w14:textId="77777777" w:rsidR="008503EC" w:rsidRDefault="008503EC" w:rsidP="00870807">
      <w:pPr>
        <w:pStyle w:val="NormalparaPlantilla"/>
      </w:pPr>
    </w:p>
    <w:p w14:paraId="7CEC3AC4" w14:textId="77777777" w:rsidR="008503EC" w:rsidRDefault="008503EC" w:rsidP="00870807">
      <w:pPr>
        <w:pStyle w:val="NormalparaPlantilla"/>
      </w:pPr>
    </w:p>
    <w:p w14:paraId="0D976DBD" w14:textId="77777777" w:rsidR="008503EC" w:rsidRDefault="008503EC" w:rsidP="00870807">
      <w:pPr>
        <w:pStyle w:val="NormalparaPlantilla"/>
      </w:pPr>
    </w:p>
    <w:p w14:paraId="61E7FDF6" w14:textId="77777777" w:rsidR="00870807" w:rsidRDefault="00870807" w:rsidP="00870807">
      <w:pPr>
        <w:pStyle w:val="NormalparaPlantilla"/>
      </w:pPr>
    </w:p>
    <w:p w14:paraId="1C06A89A" w14:textId="77777777" w:rsidR="00870807" w:rsidRDefault="00870807" w:rsidP="00870807">
      <w:pPr>
        <w:pStyle w:val="NormalparaPlantilla"/>
      </w:pPr>
    </w:p>
    <w:p w14:paraId="467ED471" w14:textId="77777777" w:rsidR="00870807" w:rsidRDefault="00870807" w:rsidP="00870807">
      <w:pPr>
        <w:pStyle w:val="NormalparaPlantilla"/>
      </w:pPr>
    </w:p>
    <w:p w14:paraId="0AA8CB3F" w14:textId="77777777" w:rsidR="00870807" w:rsidRDefault="00870807" w:rsidP="00870807">
      <w:pPr>
        <w:pStyle w:val="NormalparaPlantilla"/>
      </w:pPr>
    </w:p>
    <w:p w14:paraId="0889DB59" w14:textId="77777777" w:rsidR="00B40550" w:rsidRPr="00B40550" w:rsidRDefault="00B40550" w:rsidP="00870807">
      <w:pPr>
        <w:pStyle w:val="NormalparaPlantilla"/>
        <w:jc w:val="center"/>
        <w:rPr>
          <w:sz w:val="32"/>
        </w:rPr>
      </w:pPr>
      <w:r>
        <w:rPr>
          <w:sz w:val="32"/>
        </w:rPr>
        <w:t>Audio</w:t>
      </w:r>
    </w:p>
    <w:p w14:paraId="2BB0A64C" w14:textId="77777777" w:rsidR="00B40550" w:rsidRDefault="00B40550" w:rsidP="00870807">
      <w:pPr>
        <w:pStyle w:val="Ttulo1"/>
        <w:jc w:val="both"/>
      </w:pPr>
      <w:r>
        <w:t>Idea</w:t>
      </w:r>
    </w:p>
    <w:p w14:paraId="32E87798" w14:textId="77777777" w:rsidR="00870807" w:rsidRPr="00870807" w:rsidRDefault="00870807" w:rsidP="00870807">
      <w:pPr>
        <w:pStyle w:val="NormalparaPlantilla"/>
      </w:pPr>
    </w:p>
    <w:p w14:paraId="1B40CEB9" w14:textId="77777777" w:rsidR="00816D8B" w:rsidRDefault="00816D8B" w:rsidP="00870807">
      <w:pPr>
        <w:pStyle w:val="NormalparaPlantilla"/>
        <w:rPr>
          <w:sz w:val="22"/>
          <w:szCs w:val="14"/>
        </w:rPr>
      </w:pPr>
      <w:r w:rsidRPr="00870807">
        <w:rPr>
          <w:sz w:val="22"/>
          <w:szCs w:val="14"/>
        </w:rPr>
        <w:t>Para que el usuario se sienta más cómodo utilizando la aplicación y sepa con certeza cuando ha pulsado un botón o no, se emitirá un pequeño sonido cuando esto ocurra.</w:t>
      </w:r>
    </w:p>
    <w:p w14:paraId="20475425" w14:textId="77777777" w:rsidR="00870807" w:rsidRPr="00870807" w:rsidRDefault="00870807" w:rsidP="00870807">
      <w:pPr>
        <w:pStyle w:val="NormalparaPlantilla"/>
        <w:rPr>
          <w:sz w:val="22"/>
          <w:szCs w:val="14"/>
        </w:rPr>
      </w:pPr>
    </w:p>
    <w:p w14:paraId="6B73C71C" w14:textId="77777777" w:rsidR="00B40550" w:rsidRDefault="00B40550" w:rsidP="00870807">
      <w:pPr>
        <w:pStyle w:val="Ttulo1"/>
        <w:jc w:val="both"/>
      </w:pPr>
      <w:r>
        <w:t>Propuesta de Diseño</w:t>
      </w:r>
    </w:p>
    <w:p w14:paraId="53AA7BCD" w14:textId="77777777" w:rsidR="00870807" w:rsidRPr="00870807" w:rsidRDefault="00870807" w:rsidP="00870807">
      <w:pPr>
        <w:pStyle w:val="NormalparaPlantilla"/>
      </w:pPr>
    </w:p>
    <w:p w14:paraId="4E5C4069" w14:textId="0D9870D7" w:rsidR="00816D8B" w:rsidRPr="00870807" w:rsidRDefault="00816D8B" w:rsidP="00870807">
      <w:pPr>
        <w:pStyle w:val="NormalparaPlantilla"/>
        <w:numPr>
          <w:ilvl w:val="0"/>
          <w:numId w:val="37"/>
        </w:numPr>
        <w:rPr>
          <w:sz w:val="22"/>
          <w:szCs w:val="14"/>
        </w:rPr>
      </w:pPr>
      <w:r w:rsidRPr="00870807">
        <w:rPr>
          <w:sz w:val="22"/>
          <w:szCs w:val="14"/>
        </w:rPr>
        <w:t>El sonido no debe ser estridente ni molesto para el usuario para evitar el cansancio y el desuso de la aplicación.</w:t>
      </w:r>
    </w:p>
    <w:p w14:paraId="441FED49" w14:textId="77777777" w:rsidR="00B40550" w:rsidRDefault="00B40550" w:rsidP="00870807">
      <w:pPr>
        <w:pStyle w:val="Ttulo1"/>
        <w:jc w:val="both"/>
      </w:pPr>
      <w:r>
        <w:t>Implementación</w:t>
      </w:r>
    </w:p>
    <w:p w14:paraId="0DDCE379" w14:textId="77777777" w:rsidR="00760D19" w:rsidRDefault="00760D19" w:rsidP="00870807">
      <w:pPr>
        <w:pStyle w:val="NormalparaPlantilla"/>
        <w:rPr>
          <w:color w:val="808080" w:themeColor="background1" w:themeShade="80"/>
          <w:sz w:val="14"/>
          <w:szCs w:val="14"/>
        </w:rPr>
      </w:pPr>
    </w:p>
    <w:p w14:paraId="6E0F4EE7" w14:textId="27F654B2" w:rsidR="00760D19" w:rsidRPr="00760D19" w:rsidRDefault="00760D19" w:rsidP="00870807">
      <w:pPr>
        <w:pStyle w:val="NormalparaPlantilla"/>
        <w:rPr>
          <w:color w:val="000000" w:themeColor="text1"/>
          <w:sz w:val="22"/>
          <w:szCs w:val="14"/>
        </w:rPr>
      </w:pPr>
      <w:r w:rsidRPr="00760D19">
        <w:rPr>
          <w:color w:val="000000" w:themeColor="text1"/>
          <w:sz w:val="22"/>
          <w:szCs w:val="14"/>
        </w:rPr>
        <w:lastRenderedPageBreak/>
        <w:t xml:space="preserve">Para hacer sonar un sonido al pulsar un botón lo que tenemos que hacer es crear un </w:t>
      </w:r>
      <w:proofErr w:type="spellStart"/>
      <w:r w:rsidRPr="00760D19">
        <w:rPr>
          <w:color w:val="000000" w:themeColor="text1"/>
          <w:sz w:val="22"/>
          <w:szCs w:val="14"/>
        </w:rPr>
        <w:t>MediaPlayer</w:t>
      </w:r>
      <w:proofErr w:type="spellEnd"/>
      <w:r w:rsidR="008503EC">
        <w:rPr>
          <w:color w:val="000000" w:themeColor="text1"/>
          <w:sz w:val="22"/>
          <w:szCs w:val="14"/>
        </w:rPr>
        <w:t>, asignarle el sonido correspondiente</w:t>
      </w:r>
      <w:r w:rsidRPr="00760D19">
        <w:rPr>
          <w:color w:val="000000" w:themeColor="text1"/>
          <w:sz w:val="22"/>
          <w:szCs w:val="14"/>
        </w:rPr>
        <w:t xml:space="preserve"> y posteriormente lanzarlo cuando el usuario haga </w:t>
      </w:r>
      <w:proofErr w:type="spellStart"/>
      <w:r w:rsidRPr="00760D19">
        <w:rPr>
          <w:color w:val="000000" w:themeColor="text1"/>
          <w:sz w:val="22"/>
          <w:szCs w:val="14"/>
        </w:rPr>
        <w:t>click</w:t>
      </w:r>
      <w:proofErr w:type="spellEnd"/>
      <w:r w:rsidRPr="00760D19">
        <w:rPr>
          <w:color w:val="000000" w:themeColor="text1"/>
          <w:sz w:val="22"/>
          <w:szCs w:val="14"/>
        </w:rPr>
        <w:t xml:space="preserve"> en el botón deseado.</w:t>
      </w:r>
      <w:bookmarkStart w:id="0" w:name="_GoBack"/>
      <w:bookmarkEnd w:id="0"/>
    </w:p>
    <w:p w14:paraId="17DEEE00" w14:textId="321FC839" w:rsidR="00B40550" w:rsidRPr="005F06F4" w:rsidRDefault="00760D19" w:rsidP="00870807">
      <w:pPr>
        <w:pStyle w:val="NormalparaPlantilla"/>
        <w:rPr>
          <w:color w:val="808080" w:themeColor="background1" w:themeShade="80"/>
          <w:sz w:val="14"/>
          <w:szCs w:val="14"/>
        </w:rPr>
      </w:pPr>
      <w:r>
        <w:rPr>
          <w:noProof/>
          <w:sz w:val="22"/>
          <w:szCs w:val="14"/>
          <w:lang w:val="es-ES_tradnl" w:eastAsia="es-ES_tradnl"/>
        </w:rPr>
        <w:drawing>
          <wp:inline distT="0" distB="0" distL="0" distR="0" wp14:anchorId="0850F0AD" wp14:editId="242DD8A4">
            <wp:extent cx="3294380" cy="410210"/>
            <wp:effectExtent l="0" t="0" r="0" b="0"/>
            <wp:docPr id="2" name="Imagen 2" descr="Practica2/A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actica2/Aud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3FBA" w14:textId="77777777" w:rsidR="00B40550" w:rsidRDefault="00B40550" w:rsidP="00870807">
      <w:pPr>
        <w:pStyle w:val="NormalparaPlantilla"/>
      </w:pPr>
    </w:p>
    <w:p w14:paraId="3A62B895" w14:textId="77777777" w:rsidR="00B40550" w:rsidRPr="00B40550" w:rsidRDefault="00B40550" w:rsidP="00870807">
      <w:pPr>
        <w:pStyle w:val="NormalparaPlantilla"/>
        <w:jc w:val="center"/>
        <w:rPr>
          <w:sz w:val="32"/>
        </w:rPr>
      </w:pPr>
      <w:r>
        <w:rPr>
          <w:sz w:val="32"/>
        </w:rPr>
        <w:t>Tacto</w:t>
      </w:r>
    </w:p>
    <w:p w14:paraId="78500930" w14:textId="77777777" w:rsidR="00B40550" w:rsidRDefault="00B40550" w:rsidP="00870807">
      <w:pPr>
        <w:pStyle w:val="Ttulo1"/>
        <w:jc w:val="both"/>
      </w:pPr>
      <w:r>
        <w:t>Idea</w:t>
      </w:r>
    </w:p>
    <w:p w14:paraId="317D6735" w14:textId="77777777" w:rsidR="00B40550" w:rsidRDefault="00B40550" w:rsidP="00870807">
      <w:pPr>
        <w:pStyle w:val="NormalparaPlantilla"/>
        <w:rPr>
          <w:color w:val="808080" w:themeColor="background1" w:themeShade="80"/>
          <w:sz w:val="14"/>
          <w:szCs w:val="14"/>
        </w:rPr>
      </w:pPr>
    </w:p>
    <w:p w14:paraId="32ED1DF8" w14:textId="77777777" w:rsidR="00816D8B" w:rsidRPr="00870807" w:rsidRDefault="00816D8B" w:rsidP="00870807">
      <w:pPr>
        <w:pStyle w:val="NormalparaPlantilla"/>
        <w:rPr>
          <w:sz w:val="22"/>
          <w:szCs w:val="14"/>
        </w:rPr>
      </w:pPr>
      <w:r w:rsidRPr="00870807">
        <w:rPr>
          <w:sz w:val="22"/>
          <w:szCs w:val="14"/>
        </w:rPr>
        <w:t>Para que el usuario se sienta más cómodo utilizando la aplicación y sepa con certeza cuando ha pulsado un botón o no, el móvil realizará una pequeña vibración.</w:t>
      </w:r>
    </w:p>
    <w:p w14:paraId="4DA37208" w14:textId="77777777" w:rsidR="00B40550" w:rsidRDefault="00B40550" w:rsidP="00870807">
      <w:pPr>
        <w:pStyle w:val="Ttulo1"/>
        <w:jc w:val="both"/>
      </w:pPr>
      <w:r>
        <w:t>Propuesta de Diseño</w:t>
      </w:r>
    </w:p>
    <w:p w14:paraId="125A8CED" w14:textId="77777777" w:rsidR="00B40550" w:rsidRDefault="00B40550" w:rsidP="00870807">
      <w:pPr>
        <w:pStyle w:val="NormalparaPlantilla"/>
        <w:rPr>
          <w:color w:val="808080" w:themeColor="background1" w:themeShade="80"/>
          <w:sz w:val="14"/>
          <w:szCs w:val="14"/>
        </w:rPr>
      </w:pPr>
    </w:p>
    <w:p w14:paraId="36DD28C7" w14:textId="77777777" w:rsidR="00816D8B" w:rsidRPr="00870807" w:rsidRDefault="00816D8B" w:rsidP="00870807">
      <w:pPr>
        <w:pStyle w:val="NormalparaPlantilla"/>
        <w:numPr>
          <w:ilvl w:val="0"/>
          <w:numId w:val="37"/>
        </w:numPr>
        <w:rPr>
          <w:sz w:val="22"/>
          <w:szCs w:val="14"/>
        </w:rPr>
      </w:pPr>
      <w:r w:rsidRPr="00870807">
        <w:rPr>
          <w:sz w:val="22"/>
          <w:szCs w:val="14"/>
        </w:rPr>
        <w:t xml:space="preserve">La vibración debe ser corta </w:t>
      </w:r>
      <w:r w:rsidR="00870807" w:rsidRPr="00870807">
        <w:rPr>
          <w:sz w:val="22"/>
          <w:szCs w:val="14"/>
        </w:rPr>
        <w:t>y no muy intensa para que no resulte molesto para el usuario.</w:t>
      </w:r>
    </w:p>
    <w:p w14:paraId="5D723B79" w14:textId="77777777" w:rsidR="00816D8B" w:rsidRPr="005F06F4" w:rsidRDefault="00816D8B" w:rsidP="00870807">
      <w:pPr>
        <w:pStyle w:val="NormalparaPlantilla"/>
        <w:rPr>
          <w:color w:val="808080" w:themeColor="background1" w:themeShade="80"/>
          <w:sz w:val="14"/>
          <w:szCs w:val="14"/>
        </w:rPr>
      </w:pPr>
    </w:p>
    <w:p w14:paraId="0260815B" w14:textId="77777777" w:rsidR="00B40550" w:rsidRDefault="00B40550" w:rsidP="00870807">
      <w:pPr>
        <w:pStyle w:val="Ttulo1"/>
        <w:jc w:val="both"/>
      </w:pPr>
      <w:r>
        <w:t>Implementación</w:t>
      </w:r>
    </w:p>
    <w:p w14:paraId="4B4F1EDB" w14:textId="6A7DF55D" w:rsidR="00B40550" w:rsidRDefault="00B40550" w:rsidP="00E745A1">
      <w:pPr>
        <w:pStyle w:val="NormalparaPlantilla"/>
        <w:rPr>
          <w:sz w:val="22"/>
        </w:rPr>
      </w:pPr>
    </w:p>
    <w:p w14:paraId="06CCEBBD" w14:textId="2AF817FF" w:rsidR="00E745A1" w:rsidRDefault="00E336E7" w:rsidP="00E745A1">
      <w:pPr>
        <w:pStyle w:val="NormalparaPlantilla"/>
        <w:numPr>
          <w:ilvl w:val="0"/>
          <w:numId w:val="37"/>
        </w:numPr>
        <w:rPr>
          <w:sz w:val="22"/>
        </w:rPr>
      </w:pPr>
      <w:r>
        <w:rPr>
          <w:sz w:val="22"/>
        </w:rPr>
        <w:t>Mediante el recurso de la vibración en Android Studio</w:t>
      </w:r>
      <w:r w:rsidR="006C4C00">
        <w:rPr>
          <w:sz w:val="22"/>
        </w:rPr>
        <w:t xml:space="preserve"> lo implementamos para que</w:t>
      </w:r>
      <w:r w:rsidR="004F4161">
        <w:rPr>
          <w:sz w:val="22"/>
        </w:rPr>
        <w:t xml:space="preserve"> al pulsar un elemento </w:t>
      </w:r>
      <w:r w:rsidR="009152AF">
        <w:rPr>
          <w:sz w:val="22"/>
        </w:rPr>
        <w:t>Menú</w:t>
      </w:r>
      <w:r w:rsidR="006C4C00">
        <w:rPr>
          <w:sz w:val="22"/>
        </w:rPr>
        <w:t xml:space="preserve"> Lateral de la aplicación</w:t>
      </w:r>
      <w:r w:rsidR="009152AF">
        <w:rPr>
          <w:sz w:val="22"/>
        </w:rPr>
        <w:t xml:space="preserve"> vibre el móvil </w:t>
      </w:r>
      <w:r w:rsidR="00114865">
        <w:rPr>
          <w:sz w:val="22"/>
        </w:rPr>
        <w:t xml:space="preserve">para </w:t>
      </w:r>
      <w:proofErr w:type="spellStart"/>
      <w:r w:rsidR="00114865">
        <w:rPr>
          <w:sz w:val="22"/>
        </w:rPr>
        <w:t>asi</w:t>
      </w:r>
      <w:proofErr w:type="spellEnd"/>
      <w:r w:rsidR="00114865">
        <w:rPr>
          <w:sz w:val="22"/>
        </w:rPr>
        <w:t xml:space="preserve"> mejorar el </w:t>
      </w:r>
      <w:proofErr w:type="spellStart"/>
      <w:r w:rsidR="00114865">
        <w:rPr>
          <w:sz w:val="22"/>
        </w:rPr>
        <w:t>feedback</w:t>
      </w:r>
      <w:proofErr w:type="spellEnd"/>
      <w:r w:rsidR="00114865">
        <w:rPr>
          <w:sz w:val="22"/>
        </w:rPr>
        <w:t xml:space="preserve"> (</w:t>
      </w:r>
      <w:r w:rsidR="00760D19">
        <w:rPr>
          <w:sz w:val="22"/>
        </w:rPr>
        <w:t>así</w:t>
      </w:r>
      <w:r w:rsidR="00C17D9D">
        <w:rPr>
          <w:sz w:val="22"/>
        </w:rPr>
        <w:t xml:space="preserve"> se enterará </w:t>
      </w:r>
      <w:r w:rsidR="00760D19">
        <w:rPr>
          <w:sz w:val="22"/>
        </w:rPr>
        <w:t>cuando pulse el elemento del menú</w:t>
      </w:r>
      <w:r w:rsidR="00114865">
        <w:rPr>
          <w:sz w:val="22"/>
        </w:rPr>
        <w:t>) entre la aplicación y el usuario.</w:t>
      </w:r>
      <w:r w:rsidR="00760D19">
        <w:rPr>
          <w:sz w:val="22"/>
        </w:rPr>
        <w:t xml:space="preserve"> Para que la aplicación vibre implementamos este código en cada enlace de elemento del menú con su pantalla correspondiente.</w:t>
      </w:r>
    </w:p>
    <w:p w14:paraId="11873BFE" w14:textId="384AFC58" w:rsidR="00760D19" w:rsidRPr="006A18E6" w:rsidRDefault="00760D19" w:rsidP="00760D19">
      <w:pPr>
        <w:pStyle w:val="NormalparaPlantilla"/>
        <w:ind w:left="720"/>
        <w:rPr>
          <w:sz w:val="22"/>
        </w:rPr>
      </w:pPr>
      <w:r>
        <w:rPr>
          <w:noProof/>
          <w:sz w:val="22"/>
          <w:lang w:val="es-ES_tradnl" w:eastAsia="es-ES_tradnl"/>
        </w:rPr>
        <w:drawing>
          <wp:inline distT="0" distB="0" distL="0" distR="0" wp14:anchorId="2FBF9CB4" wp14:editId="64EB6BF9">
            <wp:extent cx="5076190" cy="527685"/>
            <wp:effectExtent l="0" t="0" r="0" b="0"/>
            <wp:docPr id="1" name="Imagen 1" descr="Practica2/Vibracion%20para%20el%20menu%20lat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ctica2/Vibracion%20para%20el%20menu%20later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D19" w:rsidRPr="006A18E6" w:rsidSect="00535713">
      <w:headerReference w:type="even" r:id="rId15"/>
      <w:headerReference w:type="default" r:id="rId16"/>
      <w:headerReference w:type="first" r:id="rId17"/>
      <w:pgSz w:w="11906" w:h="16838" w:code="9"/>
      <w:pgMar w:top="426" w:right="707" w:bottom="1616" w:left="993" w:header="720" w:footer="6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40386" w14:textId="77777777" w:rsidR="00AE097F" w:rsidRDefault="00AE097F">
      <w:r>
        <w:separator/>
      </w:r>
    </w:p>
  </w:endnote>
  <w:endnote w:type="continuationSeparator" w:id="0">
    <w:p w14:paraId="36D7C1EB" w14:textId="77777777" w:rsidR="00AE097F" w:rsidRDefault="00AE0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50946" w14:textId="77777777" w:rsidR="00AE097F" w:rsidRDefault="00AE097F">
      <w:r>
        <w:separator/>
      </w:r>
    </w:p>
  </w:footnote>
  <w:footnote w:type="continuationSeparator" w:id="0">
    <w:p w14:paraId="3420F1B5" w14:textId="77777777" w:rsidR="00AE097F" w:rsidRDefault="00AE09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529C16C" w14:textId="77777777" w:rsidR="00294677" w:rsidRDefault="00AE097F">
    <w:pPr>
      <w:pStyle w:val="Encabezado"/>
    </w:pPr>
    <w:r>
      <w:pict w14:anchorId="3399AEC4"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margin-left:-.05pt;margin-top:-20.25pt;width:513.6pt;height:21pt;z-index:251660800" stroked="f" strokecolor="white [3212]">
          <v:textbox style="mso-next-textbox:#_x0000_s2055">
            <w:txbxContent>
              <w:p w14:paraId="2DE456DB" w14:textId="77777777" w:rsidR="00535713" w:rsidRDefault="00535713" w:rsidP="00535713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Nombre ______________________________________________________      DNI____________________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F778F48" w14:textId="77777777" w:rsidR="00294677" w:rsidRDefault="00AE097F">
    <w:pPr>
      <w:pStyle w:val="Encabezado"/>
    </w:pPr>
    <w:r>
      <w:pict w14:anchorId="29D26F7E"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-.05pt;margin-top:-26.25pt;width:513.6pt;height:21pt;z-index:251662848" stroked="f" strokecolor="white [3212]">
          <v:textbox style="mso-next-textbox:#_x0000_s2056">
            <w:txbxContent>
              <w:p w14:paraId="06736FE5" w14:textId="77777777" w:rsidR="00535713" w:rsidRDefault="00535713" w:rsidP="00535713">
                <w:pPr>
                  <w:rPr>
                    <w:rFonts w:ascii="Verdana" w:hAnsi="Verdana"/>
                    <w:sz w:val="18"/>
                    <w:szCs w:val="18"/>
                  </w:rPr>
                </w:pPr>
                <w:r>
                  <w:rPr>
                    <w:rFonts w:ascii="Verdana" w:hAnsi="Verdana"/>
                    <w:sz w:val="18"/>
                    <w:szCs w:val="18"/>
                  </w:rPr>
                  <w:t>Nombre ______________________________________________________      DNI____________________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C234C34" w14:textId="77777777" w:rsidR="00294677" w:rsidRDefault="00AE097F">
    <w:pPr>
      <w:pStyle w:val="Encabezado"/>
    </w:pPr>
    <w:r>
      <w:rPr>
        <w:noProof/>
      </w:rPr>
      <w:pict w14:anchorId="090C09E5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-3.9pt;margin-top:-25.5pt;width:513.6pt;height:21pt;z-index:251657728" stroked="f" strokecolor="white [3212]">
          <v:textbox style="mso-next-textbox:#_x0000_s2049">
            <w:txbxContent>
              <w:p w14:paraId="12CC5140" w14:textId="77777777" w:rsidR="00294677" w:rsidRPr="00EE012F" w:rsidRDefault="00294677" w:rsidP="00EE012F">
                <w:pPr>
                  <w:rPr>
                    <w:szCs w:val="18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4FBA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B50E7B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69B293B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795001E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9CC04A9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2CF3B36"/>
    <w:multiLevelType w:val="multilevel"/>
    <w:tmpl w:val="2E9C5D98"/>
    <w:lvl w:ilvl="0">
      <w:start w:val="1"/>
      <w:numFmt w:val="decimal"/>
      <w:pStyle w:val="TablaTexto"/>
      <w:lvlText w:val="Tabla 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83B47F6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D0D28C7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1673566"/>
    <w:multiLevelType w:val="multilevel"/>
    <w:tmpl w:val="9D7E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A13488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717660C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35F7815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4001DB9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4CE7438"/>
    <w:multiLevelType w:val="multilevel"/>
    <w:tmpl w:val="FDD45CA8"/>
    <w:lvl w:ilvl="0">
      <w:start w:val="1"/>
      <w:numFmt w:val="decimal"/>
      <w:pStyle w:val="Referencestext"/>
      <w:lvlText w:val="%1"/>
      <w:lvlJc w:val="left"/>
      <w:pPr>
        <w:tabs>
          <w:tab w:val="num" w:pos="0"/>
        </w:tabs>
        <w:ind w:left="737" w:hanging="737"/>
      </w:pPr>
      <w:rPr>
        <w:rFonts w:hint="default"/>
        <w:lang w:val="en-US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6134240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6E82C90"/>
    <w:multiLevelType w:val="hybridMultilevel"/>
    <w:tmpl w:val="B6A6A3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9244E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8A55E3A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A1E43A1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C1D7167"/>
    <w:multiLevelType w:val="hybridMultilevel"/>
    <w:tmpl w:val="8D0EE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53D73"/>
    <w:multiLevelType w:val="hybridMultilevel"/>
    <w:tmpl w:val="2F2E74BE"/>
    <w:lvl w:ilvl="0" w:tplc="AA305D30">
      <w:start w:val="1"/>
      <w:numFmt w:val="decimal"/>
      <w:pStyle w:val="ListaNumerada"/>
      <w:lvlText w:val="%1."/>
      <w:lvlJc w:val="left"/>
      <w:pPr>
        <w:ind w:left="720" w:hanging="360"/>
      </w:pPr>
      <w:rPr>
        <w:rFonts w:hint="default"/>
        <w:u w:color="95B3D7" w:themeColor="accent1" w:themeTint="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6C59D8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15C0F66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A844087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2F64BFA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3091813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9E00E93"/>
    <w:multiLevelType w:val="hybridMultilevel"/>
    <w:tmpl w:val="FCF60B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87177F"/>
    <w:multiLevelType w:val="multilevel"/>
    <w:tmpl w:val="1A7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66711C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FDD40A7"/>
    <w:multiLevelType w:val="multilevel"/>
    <w:tmpl w:val="BBC60E6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lang w:val="es-ES_tradnl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6FE61BC9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56E4791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9F17602"/>
    <w:multiLevelType w:val="hybridMultilevel"/>
    <w:tmpl w:val="9070ADD6"/>
    <w:lvl w:ilvl="0" w:tplc="CEAE6542">
      <w:start w:val="1"/>
      <w:numFmt w:val="decimal"/>
      <w:pStyle w:val="FigurasTexto"/>
      <w:lvlText w:val="Figura %1."/>
      <w:lvlJc w:val="center"/>
      <w:pPr>
        <w:ind w:left="360" w:hanging="360"/>
      </w:pPr>
      <w:rPr>
        <w:rFonts w:hint="default"/>
        <w:sz w:val="16"/>
      </w:rPr>
    </w:lvl>
    <w:lvl w:ilvl="1" w:tplc="21E26398" w:tentative="1">
      <w:start w:val="1"/>
      <w:numFmt w:val="lowerLetter"/>
      <w:lvlText w:val="%2."/>
      <w:lvlJc w:val="left"/>
      <w:pPr>
        <w:ind w:left="1440" w:hanging="360"/>
      </w:pPr>
    </w:lvl>
    <w:lvl w:ilvl="2" w:tplc="48BEF348" w:tentative="1">
      <w:start w:val="1"/>
      <w:numFmt w:val="lowerRoman"/>
      <w:lvlText w:val="%3."/>
      <w:lvlJc w:val="right"/>
      <w:pPr>
        <w:ind w:left="2160" w:hanging="180"/>
      </w:pPr>
    </w:lvl>
    <w:lvl w:ilvl="3" w:tplc="BA40C23A" w:tentative="1">
      <w:start w:val="1"/>
      <w:numFmt w:val="decimal"/>
      <w:lvlText w:val="%4."/>
      <w:lvlJc w:val="left"/>
      <w:pPr>
        <w:ind w:left="2880" w:hanging="360"/>
      </w:pPr>
    </w:lvl>
    <w:lvl w:ilvl="4" w:tplc="A17E0596" w:tentative="1">
      <w:start w:val="1"/>
      <w:numFmt w:val="lowerLetter"/>
      <w:lvlText w:val="%5."/>
      <w:lvlJc w:val="left"/>
      <w:pPr>
        <w:ind w:left="3600" w:hanging="360"/>
      </w:pPr>
    </w:lvl>
    <w:lvl w:ilvl="5" w:tplc="87F40DFE" w:tentative="1">
      <w:start w:val="1"/>
      <w:numFmt w:val="lowerRoman"/>
      <w:lvlText w:val="%6."/>
      <w:lvlJc w:val="right"/>
      <w:pPr>
        <w:ind w:left="4320" w:hanging="180"/>
      </w:pPr>
    </w:lvl>
    <w:lvl w:ilvl="6" w:tplc="0C9881F0" w:tentative="1">
      <w:start w:val="1"/>
      <w:numFmt w:val="decimal"/>
      <w:lvlText w:val="%7."/>
      <w:lvlJc w:val="left"/>
      <w:pPr>
        <w:ind w:left="5040" w:hanging="360"/>
      </w:pPr>
    </w:lvl>
    <w:lvl w:ilvl="7" w:tplc="35A20F82" w:tentative="1">
      <w:start w:val="1"/>
      <w:numFmt w:val="lowerLetter"/>
      <w:lvlText w:val="%8."/>
      <w:lvlJc w:val="left"/>
      <w:pPr>
        <w:ind w:left="5760" w:hanging="360"/>
      </w:pPr>
    </w:lvl>
    <w:lvl w:ilvl="8" w:tplc="6DAE29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BC4A28"/>
    <w:multiLevelType w:val="hybridMultilevel"/>
    <w:tmpl w:val="575A6B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5412B7"/>
    <w:multiLevelType w:val="multilevel"/>
    <w:tmpl w:val="1BC479A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D5A2D04"/>
    <w:multiLevelType w:val="hybridMultilevel"/>
    <w:tmpl w:val="8828F7D8"/>
    <w:lvl w:ilvl="0" w:tplc="C2DE6E18">
      <w:start w:val="1"/>
      <w:numFmt w:val="bullet"/>
      <w:pStyle w:val="listapuntos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3AC59C2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BC6896CC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8520BE6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EEAA8B4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3D402E1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34C0F724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AE6E263E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9176D7F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3"/>
  </w:num>
  <w:num w:numId="4">
    <w:abstractNumId w:val="35"/>
  </w:num>
  <w:num w:numId="5">
    <w:abstractNumId w:val="32"/>
  </w:num>
  <w:num w:numId="6">
    <w:abstractNumId w:val="20"/>
  </w:num>
  <w:num w:numId="7">
    <w:abstractNumId w:val="11"/>
  </w:num>
  <w:num w:numId="8">
    <w:abstractNumId w:val="30"/>
  </w:num>
  <w:num w:numId="9">
    <w:abstractNumId w:val="12"/>
  </w:num>
  <w:num w:numId="10">
    <w:abstractNumId w:val="2"/>
  </w:num>
  <w:num w:numId="11">
    <w:abstractNumId w:val="28"/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21"/>
  </w:num>
  <w:num w:numId="15">
    <w:abstractNumId w:val="17"/>
  </w:num>
  <w:num w:numId="16">
    <w:abstractNumId w:val="23"/>
  </w:num>
  <w:num w:numId="17">
    <w:abstractNumId w:val="14"/>
  </w:num>
  <w:num w:numId="18">
    <w:abstractNumId w:val="22"/>
  </w:num>
  <w:num w:numId="19">
    <w:abstractNumId w:val="24"/>
  </w:num>
  <w:num w:numId="20">
    <w:abstractNumId w:val="1"/>
  </w:num>
  <w:num w:numId="21">
    <w:abstractNumId w:val="9"/>
  </w:num>
  <w:num w:numId="22">
    <w:abstractNumId w:val="31"/>
  </w:num>
  <w:num w:numId="23">
    <w:abstractNumId w:val="16"/>
  </w:num>
  <w:num w:numId="24">
    <w:abstractNumId w:val="34"/>
  </w:num>
  <w:num w:numId="25">
    <w:abstractNumId w:val="10"/>
  </w:num>
  <w:num w:numId="26">
    <w:abstractNumId w:val="18"/>
  </w:num>
  <w:num w:numId="27">
    <w:abstractNumId w:val="3"/>
  </w:num>
  <w:num w:numId="28">
    <w:abstractNumId w:val="25"/>
  </w:num>
  <w:num w:numId="29">
    <w:abstractNumId w:val="7"/>
  </w:num>
  <w:num w:numId="30">
    <w:abstractNumId w:val="6"/>
  </w:num>
  <w:num w:numId="31">
    <w:abstractNumId w:val="4"/>
  </w:num>
  <w:num w:numId="32">
    <w:abstractNumId w:val="8"/>
  </w:num>
  <w:num w:numId="33">
    <w:abstractNumId w:val="27"/>
  </w:num>
  <w:num w:numId="34">
    <w:abstractNumId w:val="19"/>
  </w:num>
  <w:num w:numId="35">
    <w:abstractNumId w:val="15"/>
  </w:num>
  <w:num w:numId="36">
    <w:abstractNumId w:val="33"/>
  </w:num>
  <w:num w:numId="37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7">
      <o:colormru v:ext="edit" colors="#f4f3ff,#dcdaf2,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353F"/>
    <w:rsid w:val="0000348A"/>
    <w:rsid w:val="00005A44"/>
    <w:rsid w:val="00005B6E"/>
    <w:rsid w:val="00006CA2"/>
    <w:rsid w:val="00007CD0"/>
    <w:rsid w:val="000105C9"/>
    <w:rsid w:val="0001119B"/>
    <w:rsid w:val="000111F1"/>
    <w:rsid w:val="00011541"/>
    <w:rsid w:val="0001178E"/>
    <w:rsid w:val="00011EEE"/>
    <w:rsid w:val="0001201A"/>
    <w:rsid w:val="000152A6"/>
    <w:rsid w:val="000153EA"/>
    <w:rsid w:val="00016891"/>
    <w:rsid w:val="00021F1B"/>
    <w:rsid w:val="00021F26"/>
    <w:rsid w:val="00022173"/>
    <w:rsid w:val="00022D8A"/>
    <w:rsid w:val="0002352E"/>
    <w:rsid w:val="00023711"/>
    <w:rsid w:val="0002375D"/>
    <w:rsid w:val="00023D96"/>
    <w:rsid w:val="00026072"/>
    <w:rsid w:val="0002691B"/>
    <w:rsid w:val="000325B0"/>
    <w:rsid w:val="00032762"/>
    <w:rsid w:val="00032AF3"/>
    <w:rsid w:val="000335C5"/>
    <w:rsid w:val="00033AD5"/>
    <w:rsid w:val="00033BE0"/>
    <w:rsid w:val="0003637E"/>
    <w:rsid w:val="0003672A"/>
    <w:rsid w:val="00037304"/>
    <w:rsid w:val="00042856"/>
    <w:rsid w:val="00042DDA"/>
    <w:rsid w:val="00043577"/>
    <w:rsid w:val="00044931"/>
    <w:rsid w:val="00046D71"/>
    <w:rsid w:val="000514C6"/>
    <w:rsid w:val="00051A59"/>
    <w:rsid w:val="00052107"/>
    <w:rsid w:val="00052EE3"/>
    <w:rsid w:val="0005550B"/>
    <w:rsid w:val="000575C2"/>
    <w:rsid w:val="000578AE"/>
    <w:rsid w:val="00060351"/>
    <w:rsid w:val="00060531"/>
    <w:rsid w:val="0006087A"/>
    <w:rsid w:val="00061079"/>
    <w:rsid w:val="0006160F"/>
    <w:rsid w:val="00064C01"/>
    <w:rsid w:val="00065F2C"/>
    <w:rsid w:val="0006634A"/>
    <w:rsid w:val="00066573"/>
    <w:rsid w:val="000667D2"/>
    <w:rsid w:val="0006731B"/>
    <w:rsid w:val="00067DEE"/>
    <w:rsid w:val="00072E18"/>
    <w:rsid w:val="00073594"/>
    <w:rsid w:val="000739AA"/>
    <w:rsid w:val="00073CA1"/>
    <w:rsid w:val="00074D26"/>
    <w:rsid w:val="000813DF"/>
    <w:rsid w:val="0008145C"/>
    <w:rsid w:val="000822BB"/>
    <w:rsid w:val="00083128"/>
    <w:rsid w:val="000832BA"/>
    <w:rsid w:val="00083AD7"/>
    <w:rsid w:val="00083BBE"/>
    <w:rsid w:val="0008481A"/>
    <w:rsid w:val="00084DEC"/>
    <w:rsid w:val="00085435"/>
    <w:rsid w:val="0008694C"/>
    <w:rsid w:val="00087733"/>
    <w:rsid w:val="00087B88"/>
    <w:rsid w:val="00090183"/>
    <w:rsid w:val="0009065F"/>
    <w:rsid w:val="00092CBC"/>
    <w:rsid w:val="00092EE2"/>
    <w:rsid w:val="00094F17"/>
    <w:rsid w:val="00095A0F"/>
    <w:rsid w:val="0009630D"/>
    <w:rsid w:val="00096676"/>
    <w:rsid w:val="00096C56"/>
    <w:rsid w:val="0009784B"/>
    <w:rsid w:val="000A142D"/>
    <w:rsid w:val="000A2778"/>
    <w:rsid w:val="000A29F1"/>
    <w:rsid w:val="000A3090"/>
    <w:rsid w:val="000A3DC1"/>
    <w:rsid w:val="000A5B93"/>
    <w:rsid w:val="000A5DAC"/>
    <w:rsid w:val="000A6229"/>
    <w:rsid w:val="000A6A3A"/>
    <w:rsid w:val="000A6ECD"/>
    <w:rsid w:val="000A7155"/>
    <w:rsid w:val="000B0791"/>
    <w:rsid w:val="000B0BA8"/>
    <w:rsid w:val="000B0C3E"/>
    <w:rsid w:val="000B18FA"/>
    <w:rsid w:val="000B1D3B"/>
    <w:rsid w:val="000B2238"/>
    <w:rsid w:val="000B2994"/>
    <w:rsid w:val="000B4247"/>
    <w:rsid w:val="000B4581"/>
    <w:rsid w:val="000B4E3C"/>
    <w:rsid w:val="000B5711"/>
    <w:rsid w:val="000B661F"/>
    <w:rsid w:val="000B6716"/>
    <w:rsid w:val="000B7CE2"/>
    <w:rsid w:val="000C3FD1"/>
    <w:rsid w:val="000C4863"/>
    <w:rsid w:val="000C4C60"/>
    <w:rsid w:val="000C5C49"/>
    <w:rsid w:val="000C6EA3"/>
    <w:rsid w:val="000C7425"/>
    <w:rsid w:val="000C7709"/>
    <w:rsid w:val="000C77C5"/>
    <w:rsid w:val="000D33FD"/>
    <w:rsid w:val="000D57C3"/>
    <w:rsid w:val="000D773C"/>
    <w:rsid w:val="000D7EF8"/>
    <w:rsid w:val="000E0AAA"/>
    <w:rsid w:val="000E136A"/>
    <w:rsid w:val="000E17BD"/>
    <w:rsid w:val="000E355B"/>
    <w:rsid w:val="000E4029"/>
    <w:rsid w:val="000E5266"/>
    <w:rsid w:val="000E77D1"/>
    <w:rsid w:val="000E7C01"/>
    <w:rsid w:val="000F10DA"/>
    <w:rsid w:val="000F2919"/>
    <w:rsid w:val="000F3739"/>
    <w:rsid w:val="000F418A"/>
    <w:rsid w:val="000F472E"/>
    <w:rsid w:val="000F69EB"/>
    <w:rsid w:val="000F73F5"/>
    <w:rsid w:val="000F7BAE"/>
    <w:rsid w:val="00102298"/>
    <w:rsid w:val="0010324E"/>
    <w:rsid w:val="00103392"/>
    <w:rsid w:val="00105506"/>
    <w:rsid w:val="0010582A"/>
    <w:rsid w:val="00107828"/>
    <w:rsid w:val="0011042C"/>
    <w:rsid w:val="00111074"/>
    <w:rsid w:val="0011129D"/>
    <w:rsid w:val="00114865"/>
    <w:rsid w:val="00115487"/>
    <w:rsid w:val="0011566C"/>
    <w:rsid w:val="00115816"/>
    <w:rsid w:val="00116479"/>
    <w:rsid w:val="001171C2"/>
    <w:rsid w:val="00120259"/>
    <w:rsid w:val="0012089C"/>
    <w:rsid w:val="001212BD"/>
    <w:rsid w:val="00122D7A"/>
    <w:rsid w:val="00122F87"/>
    <w:rsid w:val="001232DA"/>
    <w:rsid w:val="001234C2"/>
    <w:rsid w:val="00123AF7"/>
    <w:rsid w:val="0012451E"/>
    <w:rsid w:val="00125069"/>
    <w:rsid w:val="001260BA"/>
    <w:rsid w:val="0012658E"/>
    <w:rsid w:val="00133AC3"/>
    <w:rsid w:val="0013419B"/>
    <w:rsid w:val="001350BF"/>
    <w:rsid w:val="00136229"/>
    <w:rsid w:val="00137132"/>
    <w:rsid w:val="00137F1D"/>
    <w:rsid w:val="0014365B"/>
    <w:rsid w:val="00143CEA"/>
    <w:rsid w:val="00144702"/>
    <w:rsid w:val="00146C36"/>
    <w:rsid w:val="0014756F"/>
    <w:rsid w:val="00147C7E"/>
    <w:rsid w:val="00153ABA"/>
    <w:rsid w:val="001563F1"/>
    <w:rsid w:val="001566D0"/>
    <w:rsid w:val="00160854"/>
    <w:rsid w:val="00160857"/>
    <w:rsid w:val="001610DE"/>
    <w:rsid w:val="00163225"/>
    <w:rsid w:val="001654E8"/>
    <w:rsid w:val="001655B6"/>
    <w:rsid w:val="00165D1A"/>
    <w:rsid w:val="00166BEA"/>
    <w:rsid w:val="00167A1C"/>
    <w:rsid w:val="00170893"/>
    <w:rsid w:val="001727E0"/>
    <w:rsid w:val="00172908"/>
    <w:rsid w:val="0017394B"/>
    <w:rsid w:val="00173AF6"/>
    <w:rsid w:val="00175A9C"/>
    <w:rsid w:val="00176013"/>
    <w:rsid w:val="00177E66"/>
    <w:rsid w:val="00177ED1"/>
    <w:rsid w:val="00180D6E"/>
    <w:rsid w:val="00182479"/>
    <w:rsid w:val="001834C5"/>
    <w:rsid w:val="0018359C"/>
    <w:rsid w:val="00184712"/>
    <w:rsid w:val="00185C0A"/>
    <w:rsid w:val="00187B0E"/>
    <w:rsid w:val="00190208"/>
    <w:rsid w:val="001942E2"/>
    <w:rsid w:val="001968FD"/>
    <w:rsid w:val="00196CB3"/>
    <w:rsid w:val="00196CB9"/>
    <w:rsid w:val="001A06E1"/>
    <w:rsid w:val="001A0AF3"/>
    <w:rsid w:val="001A19E1"/>
    <w:rsid w:val="001A354D"/>
    <w:rsid w:val="001A5A65"/>
    <w:rsid w:val="001A5F49"/>
    <w:rsid w:val="001A6A5D"/>
    <w:rsid w:val="001B0C23"/>
    <w:rsid w:val="001B4AFD"/>
    <w:rsid w:val="001B68A7"/>
    <w:rsid w:val="001B7384"/>
    <w:rsid w:val="001B7AF2"/>
    <w:rsid w:val="001C05C8"/>
    <w:rsid w:val="001C2A43"/>
    <w:rsid w:val="001C3604"/>
    <w:rsid w:val="001C4391"/>
    <w:rsid w:val="001C447D"/>
    <w:rsid w:val="001C72ED"/>
    <w:rsid w:val="001D23FB"/>
    <w:rsid w:val="001D281D"/>
    <w:rsid w:val="001D2DAC"/>
    <w:rsid w:val="001D37C7"/>
    <w:rsid w:val="001D3F10"/>
    <w:rsid w:val="001D3FF2"/>
    <w:rsid w:val="001D4B04"/>
    <w:rsid w:val="001D640C"/>
    <w:rsid w:val="001D7280"/>
    <w:rsid w:val="001D7B1F"/>
    <w:rsid w:val="001E0A85"/>
    <w:rsid w:val="001E393F"/>
    <w:rsid w:val="001E71F8"/>
    <w:rsid w:val="001F00B6"/>
    <w:rsid w:val="001F2589"/>
    <w:rsid w:val="001F355A"/>
    <w:rsid w:val="001F35DF"/>
    <w:rsid w:val="001F3C42"/>
    <w:rsid w:val="001F4402"/>
    <w:rsid w:val="001F54FB"/>
    <w:rsid w:val="001F7F29"/>
    <w:rsid w:val="00200975"/>
    <w:rsid w:val="00203B49"/>
    <w:rsid w:val="0020433E"/>
    <w:rsid w:val="00204CC9"/>
    <w:rsid w:val="00204E9F"/>
    <w:rsid w:val="00204F52"/>
    <w:rsid w:val="002054F8"/>
    <w:rsid w:val="00206C60"/>
    <w:rsid w:val="00206F5A"/>
    <w:rsid w:val="00207119"/>
    <w:rsid w:val="00211651"/>
    <w:rsid w:val="00212077"/>
    <w:rsid w:val="002123EB"/>
    <w:rsid w:val="0021280B"/>
    <w:rsid w:val="00212F67"/>
    <w:rsid w:val="00213AC2"/>
    <w:rsid w:val="00213D4A"/>
    <w:rsid w:val="002141D4"/>
    <w:rsid w:val="00215644"/>
    <w:rsid w:val="00217D80"/>
    <w:rsid w:val="00220D0C"/>
    <w:rsid w:val="0022150F"/>
    <w:rsid w:val="00221879"/>
    <w:rsid w:val="00221FC1"/>
    <w:rsid w:val="002224A8"/>
    <w:rsid w:val="00223524"/>
    <w:rsid w:val="00223FC0"/>
    <w:rsid w:val="002264F6"/>
    <w:rsid w:val="00236338"/>
    <w:rsid w:val="0023672C"/>
    <w:rsid w:val="0024026A"/>
    <w:rsid w:val="002402FF"/>
    <w:rsid w:val="0024068B"/>
    <w:rsid w:val="00240C00"/>
    <w:rsid w:val="00240D64"/>
    <w:rsid w:val="00242495"/>
    <w:rsid w:val="002446D4"/>
    <w:rsid w:val="00244D54"/>
    <w:rsid w:val="002452E5"/>
    <w:rsid w:val="00250B95"/>
    <w:rsid w:val="00250BE8"/>
    <w:rsid w:val="002510EB"/>
    <w:rsid w:val="0025148A"/>
    <w:rsid w:val="002515BC"/>
    <w:rsid w:val="00254A6C"/>
    <w:rsid w:val="00256807"/>
    <w:rsid w:val="00256D7C"/>
    <w:rsid w:val="002574D6"/>
    <w:rsid w:val="00257B4C"/>
    <w:rsid w:val="00260EE8"/>
    <w:rsid w:val="00261188"/>
    <w:rsid w:val="002665AA"/>
    <w:rsid w:val="00266E66"/>
    <w:rsid w:val="00267567"/>
    <w:rsid w:val="002712FD"/>
    <w:rsid w:val="0027273E"/>
    <w:rsid w:val="00272E74"/>
    <w:rsid w:val="00274B6D"/>
    <w:rsid w:val="00276509"/>
    <w:rsid w:val="00277C42"/>
    <w:rsid w:val="00281CA6"/>
    <w:rsid w:val="002825EF"/>
    <w:rsid w:val="00282E58"/>
    <w:rsid w:val="00287576"/>
    <w:rsid w:val="00287CA7"/>
    <w:rsid w:val="002910D5"/>
    <w:rsid w:val="002923CE"/>
    <w:rsid w:val="00293994"/>
    <w:rsid w:val="00293F96"/>
    <w:rsid w:val="00294677"/>
    <w:rsid w:val="002963EA"/>
    <w:rsid w:val="00297946"/>
    <w:rsid w:val="00297C59"/>
    <w:rsid w:val="002A1335"/>
    <w:rsid w:val="002A1C37"/>
    <w:rsid w:val="002A244F"/>
    <w:rsid w:val="002A3125"/>
    <w:rsid w:val="002A3274"/>
    <w:rsid w:val="002A4503"/>
    <w:rsid w:val="002A653E"/>
    <w:rsid w:val="002A67A8"/>
    <w:rsid w:val="002B082B"/>
    <w:rsid w:val="002B0B2F"/>
    <w:rsid w:val="002B0B4D"/>
    <w:rsid w:val="002B15C2"/>
    <w:rsid w:val="002B24A5"/>
    <w:rsid w:val="002B364A"/>
    <w:rsid w:val="002B57B5"/>
    <w:rsid w:val="002B685A"/>
    <w:rsid w:val="002B74D7"/>
    <w:rsid w:val="002B7A99"/>
    <w:rsid w:val="002C1C22"/>
    <w:rsid w:val="002C4F84"/>
    <w:rsid w:val="002C56A3"/>
    <w:rsid w:val="002D0081"/>
    <w:rsid w:val="002D0F99"/>
    <w:rsid w:val="002D308F"/>
    <w:rsid w:val="002D585B"/>
    <w:rsid w:val="002D5F69"/>
    <w:rsid w:val="002E022B"/>
    <w:rsid w:val="002E1333"/>
    <w:rsid w:val="002E275A"/>
    <w:rsid w:val="002E2A24"/>
    <w:rsid w:val="002E4536"/>
    <w:rsid w:val="002E4D4D"/>
    <w:rsid w:val="002E54A8"/>
    <w:rsid w:val="002E5C6C"/>
    <w:rsid w:val="002E61DC"/>
    <w:rsid w:val="002E78C2"/>
    <w:rsid w:val="002F21F8"/>
    <w:rsid w:val="002F4ABE"/>
    <w:rsid w:val="002F5625"/>
    <w:rsid w:val="002F5735"/>
    <w:rsid w:val="00301E49"/>
    <w:rsid w:val="00301E9E"/>
    <w:rsid w:val="003021E2"/>
    <w:rsid w:val="003026AC"/>
    <w:rsid w:val="003039D6"/>
    <w:rsid w:val="0030454E"/>
    <w:rsid w:val="00304E82"/>
    <w:rsid w:val="00305279"/>
    <w:rsid w:val="00305330"/>
    <w:rsid w:val="00315FA2"/>
    <w:rsid w:val="0032141F"/>
    <w:rsid w:val="003234AA"/>
    <w:rsid w:val="003237CC"/>
    <w:rsid w:val="00323FD5"/>
    <w:rsid w:val="003244A2"/>
    <w:rsid w:val="00327E8C"/>
    <w:rsid w:val="00330D1A"/>
    <w:rsid w:val="00333FCD"/>
    <w:rsid w:val="003342BB"/>
    <w:rsid w:val="0033581A"/>
    <w:rsid w:val="0033652F"/>
    <w:rsid w:val="00336C1E"/>
    <w:rsid w:val="003413A4"/>
    <w:rsid w:val="00344011"/>
    <w:rsid w:val="00346B3B"/>
    <w:rsid w:val="00347274"/>
    <w:rsid w:val="00350EC4"/>
    <w:rsid w:val="0035134D"/>
    <w:rsid w:val="003546F8"/>
    <w:rsid w:val="003549CF"/>
    <w:rsid w:val="0035551E"/>
    <w:rsid w:val="003555E5"/>
    <w:rsid w:val="003559DE"/>
    <w:rsid w:val="003559F1"/>
    <w:rsid w:val="00360FC8"/>
    <w:rsid w:val="003614D7"/>
    <w:rsid w:val="003617AA"/>
    <w:rsid w:val="00363BBA"/>
    <w:rsid w:val="00363C72"/>
    <w:rsid w:val="003643E0"/>
    <w:rsid w:val="003645FA"/>
    <w:rsid w:val="00367C62"/>
    <w:rsid w:val="00367CD0"/>
    <w:rsid w:val="003716EC"/>
    <w:rsid w:val="00371B62"/>
    <w:rsid w:val="00371E13"/>
    <w:rsid w:val="003729F2"/>
    <w:rsid w:val="00372DCA"/>
    <w:rsid w:val="00372DF0"/>
    <w:rsid w:val="00373142"/>
    <w:rsid w:val="003750C5"/>
    <w:rsid w:val="00375E21"/>
    <w:rsid w:val="003805DA"/>
    <w:rsid w:val="003813B1"/>
    <w:rsid w:val="0038188E"/>
    <w:rsid w:val="00385268"/>
    <w:rsid w:val="003862B5"/>
    <w:rsid w:val="00390F5C"/>
    <w:rsid w:val="00391C0A"/>
    <w:rsid w:val="00391F9C"/>
    <w:rsid w:val="0039571D"/>
    <w:rsid w:val="003A18DB"/>
    <w:rsid w:val="003A2113"/>
    <w:rsid w:val="003A31D0"/>
    <w:rsid w:val="003A45E6"/>
    <w:rsid w:val="003A509D"/>
    <w:rsid w:val="003A6979"/>
    <w:rsid w:val="003A73C7"/>
    <w:rsid w:val="003A7EFD"/>
    <w:rsid w:val="003B0F14"/>
    <w:rsid w:val="003B10AF"/>
    <w:rsid w:val="003B34C2"/>
    <w:rsid w:val="003B4168"/>
    <w:rsid w:val="003B4488"/>
    <w:rsid w:val="003B4539"/>
    <w:rsid w:val="003B4800"/>
    <w:rsid w:val="003B5891"/>
    <w:rsid w:val="003B79A8"/>
    <w:rsid w:val="003C0942"/>
    <w:rsid w:val="003C1BA2"/>
    <w:rsid w:val="003C1C25"/>
    <w:rsid w:val="003C23B7"/>
    <w:rsid w:val="003C38F4"/>
    <w:rsid w:val="003C3D76"/>
    <w:rsid w:val="003C446A"/>
    <w:rsid w:val="003C7981"/>
    <w:rsid w:val="003D02DB"/>
    <w:rsid w:val="003D283A"/>
    <w:rsid w:val="003D2C2E"/>
    <w:rsid w:val="003D33A3"/>
    <w:rsid w:val="003D3684"/>
    <w:rsid w:val="003D3838"/>
    <w:rsid w:val="003D3F03"/>
    <w:rsid w:val="003D4955"/>
    <w:rsid w:val="003D67F2"/>
    <w:rsid w:val="003D6DAB"/>
    <w:rsid w:val="003D6E51"/>
    <w:rsid w:val="003D795B"/>
    <w:rsid w:val="003E06A9"/>
    <w:rsid w:val="003E1A61"/>
    <w:rsid w:val="003E1DBC"/>
    <w:rsid w:val="003E2F54"/>
    <w:rsid w:val="003E4101"/>
    <w:rsid w:val="003E485D"/>
    <w:rsid w:val="003E5AF8"/>
    <w:rsid w:val="003E61BE"/>
    <w:rsid w:val="003E67F6"/>
    <w:rsid w:val="003E68F0"/>
    <w:rsid w:val="003E7DC2"/>
    <w:rsid w:val="003F1634"/>
    <w:rsid w:val="003F2C7D"/>
    <w:rsid w:val="003F2E94"/>
    <w:rsid w:val="003F307C"/>
    <w:rsid w:val="003F4D32"/>
    <w:rsid w:val="003F579C"/>
    <w:rsid w:val="003F591F"/>
    <w:rsid w:val="003F5F7B"/>
    <w:rsid w:val="003F64C4"/>
    <w:rsid w:val="003F6C8F"/>
    <w:rsid w:val="003F7B16"/>
    <w:rsid w:val="0040084E"/>
    <w:rsid w:val="00401427"/>
    <w:rsid w:val="00402399"/>
    <w:rsid w:val="00403E76"/>
    <w:rsid w:val="00403EAD"/>
    <w:rsid w:val="0040433C"/>
    <w:rsid w:val="00405E2A"/>
    <w:rsid w:val="00405E7A"/>
    <w:rsid w:val="00407BE5"/>
    <w:rsid w:val="00407FC7"/>
    <w:rsid w:val="0041235D"/>
    <w:rsid w:val="00412EDA"/>
    <w:rsid w:val="00413152"/>
    <w:rsid w:val="004132E6"/>
    <w:rsid w:val="00415A5E"/>
    <w:rsid w:val="0042361F"/>
    <w:rsid w:val="00423FF3"/>
    <w:rsid w:val="0042599A"/>
    <w:rsid w:val="00426E6D"/>
    <w:rsid w:val="0042743D"/>
    <w:rsid w:val="00430938"/>
    <w:rsid w:val="00430E8A"/>
    <w:rsid w:val="00433FD8"/>
    <w:rsid w:val="0043475D"/>
    <w:rsid w:val="00434764"/>
    <w:rsid w:val="00435C2A"/>
    <w:rsid w:val="004363E0"/>
    <w:rsid w:val="00436BD1"/>
    <w:rsid w:val="004370DE"/>
    <w:rsid w:val="004405F3"/>
    <w:rsid w:val="004406EE"/>
    <w:rsid w:val="004422CC"/>
    <w:rsid w:val="004439E6"/>
    <w:rsid w:val="004446C1"/>
    <w:rsid w:val="00444878"/>
    <w:rsid w:val="00445C20"/>
    <w:rsid w:val="00446AB5"/>
    <w:rsid w:val="004472CA"/>
    <w:rsid w:val="0044762F"/>
    <w:rsid w:val="0045003C"/>
    <w:rsid w:val="00450716"/>
    <w:rsid w:val="00450D5A"/>
    <w:rsid w:val="00452BC0"/>
    <w:rsid w:val="0045416B"/>
    <w:rsid w:val="00454A1D"/>
    <w:rsid w:val="00454C00"/>
    <w:rsid w:val="00454D9F"/>
    <w:rsid w:val="0045601D"/>
    <w:rsid w:val="0045622D"/>
    <w:rsid w:val="00460582"/>
    <w:rsid w:val="00460BF6"/>
    <w:rsid w:val="0046113F"/>
    <w:rsid w:val="0046174E"/>
    <w:rsid w:val="004626BB"/>
    <w:rsid w:val="00464BF9"/>
    <w:rsid w:val="00464C73"/>
    <w:rsid w:val="00465293"/>
    <w:rsid w:val="00466523"/>
    <w:rsid w:val="00470F7D"/>
    <w:rsid w:val="004729A4"/>
    <w:rsid w:val="00473477"/>
    <w:rsid w:val="004742D5"/>
    <w:rsid w:val="004768EA"/>
    <w:rsid w:val="00476A70"/>
    <w:rsid w:val="00477104"/>
    <w:rsid w:val="00481C40"/>
    <w:rsid w:val="00482394"/>
    <w:rsid w:val="004826CB"/>
    <w:rsid w:val="00483300"/>
    <w:rsid w:val="004843E0"/>
    <w:rsid w:val="00486990"/>
    <w:rsid w:val="00490378"/>
    <w:rsid w:val="00490F6C"/>
    <w:rsid w:val="00491542"/>
    <w:rsid w:val="004927AE"/>
    <w:rsid w:val="00492C94"/>
    <w:rsid w:val="00492CAD"/>
    <w:rsid w:val="00493CA7"/>
    <w:rsid w:val="00494D9D"/>
    <w:rsid w:val="00495F5E"/>
    <w:rsid w:val="004975B7"/>
    <w:rsid w:val="00497603"/>
    <w:rsid w:val="00497E60"/>
    <w:rsid w:val="004A0B67"/>
    <w:rsid w:val="004A113B"/>
    <w:rsid w:val="004A143D"/>
    <w:rsid w:val="004A2B5C"/>
    <w:rsid w:val="004A4516"/>
    <w:rsid w:val="004A4C22"/>
    <w:rsid w:val="004A5278"/>
    <w:rsid w:val="004A6543"/>
    <w:rsid w:val="004A798B"/>
    <w:rsid w:val="004B38A6"/>
    <w:rsid w:val="004B5339"/>
    <w:rsid w:val="004B576D"/>
    <w:rsid w:val="004B5905"/>
    <w:rsid w:val="004B59C5"/>
    <w:rsid w:val="004B6C77"/>
    <w:rsid w:val="004B6D41"/>
    <w:rsid w:val="004B748F"/>
    <w:rsid w:val="004C06BD"/>
    <w:rsid w:val="004C2307"/>
    <w:rsid w:val="004C2FF1"/>
    <w:rsid w:val="004C3A4F"/>
    <w:rsid w:val="004C4457"/>
    <w:rsid w:val="004C4BAC"/>
    <w:rsid w:val="004C4CBD"/>
    <w:rsid w:val="004C5B9C"/>
    <w:rsid w:val="004C6F6C"/>
    <w:rsid w:val="004C7409"/>
    <w:rsid w:val="004D09B5"/>
    <w:rsid w:val="004D256C"/>
    <w:rsid w:val="004D3271"/>
    <w:rsid w:val="004D45F9"/>
    <w:rsid w:val="004D4660"/>
    <w:rsid w:val="004D51F3"/>
    <w:rsid w:val="004D5A7E"/>
    <w:rsid w:val="004D5B04"/>
    <w:rsid w:val="004E24B3"/>
    <w:rsid w:val="004E3126"/>
    <w:rsid w:val="004E39C6"/>
    <w:rsid w:val="004E5396"/>
    <w:rsid w:val="004E5BD2"/>
    <w:rsid w:val="004E66C5"/>
    <w:rsid w:val="004E6903"/>
    <w:rsid w:val="004E6FC9"/>
    <w:rsid w:val="004F4161"/>
    <w:rsid w:val="004F49B1"/>
    <w:rsid w:val="004F6A22"/>
    <w:rsid w:val="004F6F13"/>
    <w:rsid w:val="00503B28"/>
    <w:rsid w:val="005055EC"/>
    <w:rsid w:val="00505A50"/>
    <w:rsid w:val="005076C6"/>
    <w:rsid w:val="00511BAE"/>
    <w:rsid w:val="00511E53"/>
    <w:rsid w:val="00512EA2"/>
    <w:rsid w:val="00512F7F"/>
    <w:rsid w:val="005145A4"/>
    <w:rsid w:val="0051480B"/>
    <w:rsid w:val="00522063"/>
    <w:rsid w:val="0052390F"/>
    <w:rsid w:val="00523CF3"/>
    <w:rsid w:val="005249B5"/>
    <w:rsid w:val="00525B5B"/>
    <w:rsid w:val="0052607E"/>
    <w:rsid w:val="005262BF"/>
    <w:rsid w:val="00531F35"/>
    <w:rsid w:val="00535713"/>
    <w:rsid w:val="00541C96"/>
    <w:rsid w:val="0054270E"/>
    <w:rsid w:val="00542940"/>
    <w:rsid w:val="00542948"/>
    <w:rsid w:val="00543B4D"/>
    <w:rsid w:val="00546BEC"/>
    <w:rsid w:val="00546C94"/>
    <w:rsid w:val="005505FF"/>
    <w:rsid w:val="00550894"/>
    <w:rsid w:val="005522D1"/>
    <w:rsid w:val="005530E3"/>
    <w:rsid w:val="0055366F"/>
    <w:rsid w:val="005538AB"/>
    <w:rsid w:val="005549EA"/>
    <w:rsid w:val="00554BD1"/>
    <w:rsid w:val="00554F31"/>
    <w:rsid w:val="00555B4D"/>
    <w:rsid w:val="00556697"/>
    <w:rsid w:val="00556DE7"/>
    <w:rsid w:val="00556E3F"/>
    <w:rsid w:val="00560505"/>
    <w:rsid w:val="00560680"/>
    <w:rsid w:val="00560EF3"/>
    <w:rsid w:val="00560F0C"/>
    <w:rsid w:val="0056107F"/>
    <w:rsid w:val="0056117E"/>
    <w:rsid w:val="00561475"/>
    <w:rsid w:val="0056164E"/>
    <w:rsid w:val="00562F39"/>
    <w:rsid w:val="0056315B"/>
    <w:rsid w:val="0056335F"/>
    <w:rsid w:val="00563DB1"/>
    <w:rsid w:val="005645C9"/>
    <w:rsid w:val="0056525B"/>
    <w:rsid w:val="0056699B"/>
    <w:rsid w:val="00566B6B"/>
    <w:rsid w:val="00566F0F"/>
    <w:rsid w:val="005678F4"/>
    <w:rsid w:val="005704F6"/>
    <w:rsid w:val="005715F6"/>
    <w:rsid w:val="00572601"/>
    <w:rsid w:val="005726D0"/>
    <w:rsid w:val="00573407"/>
    <w:rsid w:val="00573B06"/>
    <w:rsid w:val="005741B0"/>
    <w:rsid w:val="0057486F"/>
    <w:rsid w:val="005760A6"/>
    <w:rsid w:val="0057758E"/>
    <w:rsid w:val="00580538"/>
    <w:rsid w:val="00581409"/>
    <w:rsid w:val="005820CB"/>
    <w:rsid w:val="0058367B"/>
    <w:rsid w:val="00584280"/>
    <w:rsid w:val="00584388"/>
    <w:rsid w:val="00584659"/>
    <w:rsid w:val="00590BDD"/>
    <w:rsid w:val="00591B35"/>
    <w:rsid w:val="00592270"/>
    <w:rsid w:val="0059246D"/>
    <w:rsid w:val="005930A4"/>
    <w:rsid w:val="005931A2"/>
    <w:rsid w:val="00595CF5"/>
    <w:rsid w:val="005964B9"/>
    <w:rsid w:val="005A0B4E"/>
    <w:rsid w:val="005A2AB1"/>
    <w:rsid w:val="005A2B7E"/>
    <w:rsid w:val="005A40B4"/>
    <w:rsid w:val="005A41B5"/>
    <w:rsid w:val="005A5E28"/>
    <w:rsid w:val="005A66F0"/>
    <w:rsid w:val="005A77F5"/>
    <w:rsid w:val="005B1032"/>
    <w:rsid w:val="005B2DE0"/>
    <w:rsid w:val="005B2EDE"/>
    <w:rsid w:val="005B34D9"/>
    <w:rsid w:val="005B5F37"/>
    <w:rsid w:val="005B78DC"/>
    <w:rsid w:val="005C0CBA"/>
    <w:rsid w:val="005C1D2A"/>
    <w:rsid w:val="005C22C0"/>
    <w:rsid w:val="005C23BD"/>
    <w:rsid w:val="005C2DB9"/>
    <w:rsid w:val="005C2E03"/>
    <w:rsid w:val="005C2F68"/>
    <w:rsid w:val="005C396D"/>
    <w:rsid w:val="005C3E8E"/>
    <w:rsid w:val="005C4411"/>
    <w:rsid w:val="005C5AC1"/>
    <w:rsid w:val="005C6FC9"/>
    <w:rsid w:val="005C7909"/>
    <w:rsid w:val="005D17B4"/>
    <w:rsid w:val="005D1B5E"/>
    <w:rsid w:val="005D2E76"/>
    <w:rsid w:val="005D3F92"/>
    <w:rsid w:val="005D4AC3"/>
    <w:rsid w:val="005D54A6"/>
    <w:rsid w:val="005D75CA"/>
    <w:rsid w:val="005E0051"/>
    <w:rsid w:val="005E13EC"/>
    <w:rsid w:val="005E1B52"/>
    <w:rsid w:val="005E30A5"/>
    <w:rsid w:val="005E3DF1"/>
    <w:rsid w:val="005E48E1"/>
    <w:rsid w:val="005E4CBE"/>
    <w:rsid w:val="005E51E0"/>
    <w:rsid w:val="005E5BE6"/>
    <w:rsid w:val="005F06F4"/>
    <w:rsid w:val="005F0BAA"/>
    <w:rsid w:val="005F125D"/>
    <w:rsid w:val="005F17F4"/>
    <w:rsid w:val="005F29D1"/>
    <w:rsid w:val="005F2CFF"/>
    <w:rsid w:val="005F2E1D"/>
    <w:rsid w:val="005F4CBD"/>
    <w:rsid w:val="005F70AD"/>
    <w:rsid w:val="005F7F34"/>
    <w:rsid w:val="006014C2"/>
    <w:rsid w:val="006030ED"/>
    <w:rsid w:val="006040AB"/>
    <w:rsid w:val="006078F1"/>
    <w:rsid w:val="00607D75"/>
    <w:rsid w:val="0061400A"/>
    <w:rsid w:val="006140A3"/>
    <w:rsid w:val="00617668"/>
    <w:rsid w:val="00624DA6"/>
    <w:rsid w:val="00630D7E"/>
    <w:rsid w:val="00634560"/>
    <w:rsid w:val="00634C9F"/>
    <w:rsid w:val="0063755F"/>
    <w:rsid w:val="006375DE"/>
    <w:rsid w:val="00637AF0"/>
    <w:rsid w:val="006413B2"/>
    <w:rsid w:val="00641BA2"/>
    <w:rsid w:val="00642C57"/>
    <w:rsid w:val="00642D55"/>
    <w:rsid w:val="00644E92"/>
    <w:rsid w:val="006452BE"/>
    <w:rsid w:val="00647D12"/>
    <w:rsid w:val="00650594"/>
    <w:rsid w:val="00650F27"/>
    <w:rsid w:val="00651367"/>
    <w:rsid w:val="00652552"/>
    <w:rsid w:val="0065320E"/>
    <w:rsid w:val="00656726"/>
    <w:rsid w:val="00657F51"/>
    <w:rsid w:val="006602BA"/>
    <w:rsid w:val="00661F99"/>
    <w:rsid w:val="006639B6"/>
    <w:rsid w:val="00664823"/>
    <w:rsid w:val="0066688B"/>
    <w:rsid w:val="00667A46"/>
    <w:rsid w:val="0067051F"/>
    <w:rsid w:val="00673DE1"/>
    <w:rsid w:val="00675D7F"/>
    <w:rsid w:val="0067780E"/>
    <w:rsid w:val="00681856"/>
    <w:rsid w:val="006823D4"/>
    <w:rsid w:val="006837D0"/>
    <w:rsid w:val="00683B37"/>
    <w:rsid w:val="00683D1F"/>
    <w:rsid w:val="00695C94"/>
    <w:rsid w:val="00696D28"/>
    <w:rsid w:val="00696D63"/>
    <w:rsid w:val="006970B4"/>
    <w:rsid w:val="006A0D18"/>
    <w:rsid w:val="006A0D7F"/>
    <w:rsid w:val="006A179E"/>
    <w:rsid w:val="006A18E6"/>
    <w:rsid w:val="006A1A4F"/>
    <w:rsid w:val="006A4559"/>
    <w:rsid w:val="006A4823"/>
    <w:rsid w:val="006A676A"/>
    <w:rsid w:val="006A6BB3"/>
    <w:rsid w:val="006A76DB"/>
    <w:rsid w:val="006A78DC"/>
    <w:rsid w:val="006B3556"/>
    <w:rsid w:val="006B49EC"/>
    <w:rsid w:val="006B5768"/>
    <w:rsid w:val="006C0C97"/>
    <w:rsid w:val="006C0D4E"/>
    <w:rsid w:val="006C3997"/>
    <w:rsid w:val="006C39A6"/>
    <w:rsid w:val="006C4C00"/>
    <w:rsid w:val="006C51EA"/>
    <w:rsid w:val="006C6911"/>
    <w:rsid w:val="006C7458"/>
    <w:rsid w:val="006D05F8"/>
    <w:rsid w:val="006D33B9"/>
    <w:rsid w:val="006D6CF4"/>
    <w:rsid w:val="006E033D"/>
    <w:rsid w:val="006E04D2"/>
    <w:rsid w:val="006E0F3B"/>
    <w:rsid w:val="006E1948"/>
    <w:rsid w:val="006E1EB9"/>
    <w:rsid w:val="006E2887"/>
    <w:rsid w:val="006E2A4C"/>
    <w:rsid w:val="006E2F32"/>
    <w:rsid w:val="006E3C36"/>
    <w:rsid w:val="006E543B"/>
    <w:rsid w:val="006E5D70"/>
    <w:rsid w:val="006E60EA"/>
    <w:rsid w:val="006E61C6"/>
    <w:rsid w:val="006E76FD"/>
    <w:rsid w:val="006F5953"/>
    <w:rsid w:val="006F5DDA"/>
    <w:rsid w:val="00701FED"/>
    <w:rsid w:val="00702C80"/>
    <w:rsid w:val="00703EE0"/>
    <w:rsid w:val="00704578"/>
    <w:rsid w:val="007045A3"/>
    <w:rsid w:val="00704C02"/>
    <w:rsid w:val="00710B6B"/>
    <w:rsid w:val="0071308A"/>
    <w:rsid w:val="007159AF"/>
    <w:rsid w:val="00716251"/>
    <w:rsid w:val="00716C8F"/>
    <w:rsid w:val="0072087D"/>
    <w:rsid w:val="00720BCE"/>
    <w:rsid w:val="0072216B"/>
    <w:rsid w:val="00723F33"/>
    <w:rsid w:val="00725CA5"/>
    <w:rsid w:val="0072750C"/>
    <w:rsid w:val="00730443"/>
    <w:rsid w:val="007312BD"/>
    <w:rsid w:val="00731C9C"/>
    <w:rsid w:val="007320F1"/>
    <w:rsid w:val="007358D7"/>
    <w:rsid w:val="00735E0E"/>
    <w:rsid w:val="00736231"/>
    <w:rsid w:val="00741057"/>
    <w:rsid w:val="00741F8B"/>
    <w:rsid w:val="00747AEA"/>
    <w:rsid w:val="0075007C"/>
    <w:rsid w:val="00753052"/>
    <w:rsid w:val="007605A4"/>
    <w:rsid w:val="00760B1D"/>
    <w:rsid w:val="00760D19"/>
    <w:rsid w:val="00761EE8"/>
    <w:rsid w:val="00762A44"/>
    <w:rsid w:val="00763084"/>
    <w:rsid w:val="0076488B"/>
    <w:rsid w:val="00766203"/>
    <w:rsid w:val="0076664F"/>
    <w:rsid w:val="00766854"/>
    <w:rsid w:val="00766F93"/>
    <w:rsid w:val="007705A9"/>
    <w:rsid w:val="007709CC"/>
    <w:rsid w:val="00770F49"/>
    <w:rsid w:val="0077131E"/>
    <w:rsid w:val="00774353"/>
    <w:rsid w:val="00774F9D"/>
    <w:rsid w:val="00776128"/>
    <w:rsid w:val="007821B8"/>
    <w:rsid w:val="00782876"/>
    <w:rsid w:val="00782ECC"/>
    <w:rsid w:val="007832EB"/>
    <w:rsid w:val="00783F1B"/>
    <w:rsid w:val="007846DB"/>
    <w:rsid w:val="00784F9E"/>
    <w:rsid w:val="0078525C"/>
    <w:rsid w:val="00786C86"/>
    <w:rsid w:val="00786D68"/>
    <w:rsid w:val="00790279"/>
    <w:rsid w:val="00791DD4"/>
    <w:rsid w:val="00793A14"/>
    <w:rsid w:val="007966C8"/>
    <w:rsid w:val="00796FDD"/>
    <w:rsid w:val="00797953"/>
    <w:rsid w:val="007A26B9"/>
    <w:rsid w:val="007A29DE"/>
    <w:rsid w:val="007A3DC4"/>
    <w:rsid w:val="007A4989"/>
    <w:rsid w:val="007A5D59"/>
    <w:rsid w:val="007A7320"/>
    <w:rsid w:val="007B150D"/>
    <w:rsid w:val="007B4790"/>
    <w:rsid w:val="007B4EDE"/>
    <w:rsid w:val="007B61E9"/>
    <w:rsid w:val="007B677F"/>
    <w:rsid w:val="007B6C44"/>
    <w:rsid w:val="007B76DC"/>
    <w:rsid w:val="007C1AC4"/>
    <w:rsid w:val="007C4A91"/>
    <w:rsid w:val="007C4D23"/>
    <w:rsid w:val="007C6A28"/>
    <w:rsid w:val="007D054E"/>
    <w:rsid w:val="007D09A4"/>
    <w:rsid w:val="007D10E4"/>
    <w:rsid w:val="007D2818"/>
    <w:rsid w:val="007D3720"/>
    <w:rsid w:val="007D534B"/>
    <w:rsid w:val="007D5387"/>
    <w:rsid w:val="007D5566"/>
    <w:rsid w:val="007D5680"/>
    <w:rsid w:val="007D5E6B"/>
    <w:rsid w:val="007D694A"/>
    <w:rsid w:val="007D724B"/>
    <w:rsid w:val="007D796E"/>
    <w:rsid w:val="007E4DB8"/>
    <w:rsid w:val="007E62BC"/>
    <w:rsid w:val="007E74FF"/>
    <w:rsid w:val="007F03D0"/>
    <w:rsid w:val="007F0B56"/>
    <w:rsid w:val="007F4ED1"/>
    <w:rsid w:val="007F5A07"/>
    <w:rsid w:val="007F6776"/>
    <w:rsid w:val="007F7288"/>
    <w:rsid w:val="007F7F7B"/>
    <w:rsid w:val="0080054E"/>
    <w:rsid w:val="008008EF"/>
    <w:rsid w:val="00803005"/>
    <w:rsid w:val="00803845"/>
    <w:rsid w:val="00803A5B"/>
    <w:rsid w:val="008051B8"/>
    <w:rsid w:val="0080599A"/>
    <w:rsid w:val="00805D8D"/>
    <w:rsid w:val="00805E68"/>
    <w:rsid w:val="008069B3"/>
    <w:rsid w:val="00807916"/>
    <w:rsid w:val="008119D9"/>
    <w:rsid w:val="00812712"/>
    <w:rsid w:val="00813104"/>
    <w:rsid w:val="00813B17"/>
    <w:rsid w:val="00813D02"/>
    <w:rsid w:val="00816A66"/>
    <w:rsid w:val="00816D8B"/>
    <w:rsid w:val="00817343"/>
    <w:rsid w:val="0082093D"/>
    <w:rsid w:val="00821066"/>
    <w:rsid w:val="0082147F"/>
    <w:rsid w:val="00822290"/>
    <w:rsid w:val="008230DF"/>
    <w:rsid w:val="00823F7A"/>
    <w:rsid w:val="00824A8C"/>
    <w:rsid w:val="0082587E"/>
    <w:rsid w:val="0083133C"/>
    <w:rsid w:val="008331BB"/>
    <w:rsid w:val="00833804"/>
    <w:rsid w:val="00833E90"/>
    <w:rsid w:val="008341E3"/>
    <w:rsid w:val="0083434F"/>
    <w:rsid w:val="008407FF"/>
    <w:rsid w:val="008422F3"/>
    <w:rsid w:val="00843105"/>
    <w:rsid w:val="008438E7"/>
    <w:rsid w:val="008438E9"/>
    <w:rsid w:val="008461D3"/>
    <w:rsid w:val="008465A6"/>
    <w:rsid w:val="008477A5"/>
    <w:rsid w:val="0085007A"/>
    <w:rsid w:val="008503EC"/>
    <w:rsid w:val="00850838"/>
    <w:rsid w:val="00850F84"/>
    <w:rsid w:val="00852FD3"/>
    <w:rsid w:val="00853150"/>
    <w:rsid w:val="0085394D"/>
    <w:rsid w:val="0085401B"/>
    <w:rsid w:val="00854C84"/>
    <w:rsid w:val="00855798"/>
    <w:rsid w:val="00855F7C"/>
    <w:rsid w:val="0085702E"/>
    <w:rsid w:val="00857E79"/>
    <w:rsid w:val="00860E7F"/>
    <w:rsid w:val="008611DD"/>
    <w:rsid w:val="0086369A"/>
    <w:rsid w:val="008648A3"/>
    <w:rsid w:val="0086764A"/>
    <w:rsid w:val="00867685"/>
    <w:rsid w:val="008705D3"/>
    <w:rsid w:val="00870807"/>
    <w:rsid w:val="008712A7"/>
    <w:rsid w:val="0087202A"/>
    <w:rsid w:val="00873030"/>
    <w:rsid w:val="00873116"/>
    <w:rsid w:val="00873533"/>
    <w:rsid w:val="00873A46"/>
    <w:rsid w:val="008755E7"/>
    <w:rsid w:val="00875941"/>
    <w:rsid w:val="00875AA1"/>
    <w:rsid w:val="00876F4E"/>
    <w:rsid w:val="00876FBC"/>
    <w:rsid w:val="008770D3"/>
    <w:rsid w:val="0088010B"/>
    <w:rsid w:val="008808A7"/>
    <w:rsid w:val="00881473"/>
    <w:rsid w:val="00882437"/>
    <w:rsid w:val="00882EE1"/>
    <w:rsid w:val="00884884"/>
    <w:rsid w:val="00885F01"/>
    <w:rsid w:val="008865B9"/>
    <w:rsid w:val="00886CD2"/>
    <w:rsid w:val="00886ED6"/>
    <w:rsid w:val="00891B8A"/>
    <w:rsid w:val="008927A5"/>
    <w:rsid w:val="00892A40"/>
    <w:rsid w:val="00892C2F"/>
    <w:rsid w:val="00893BD3"/>
    <w:rsid w:val="008949E6"/>
    <w:rsid w:val="00894B32"/>
    <w:rsid w:val="00894C5C"/>
    <w:rsid w:val="00895193"/>
    <w:rsid w:val="00896A50"/>
    <w:rsid w:val="008A0479"/>
    <w:rsid w:val="008A0827"/>
    <w:rsid w:val="008A1E28"/>
    <w:rsid w:val="008A2CD4"/>
    <w:rsid w:val="008A4D65"/>
    <w:rsid w:val="008A4F63"/>
    <w:rsid w:val="008A524B"/>
    <w:rsid w:val="008A55B6"/>
    <w:rsid w:val="008A5B2D"/>
    <w:rsid w:val="008A71E9"/>
    <w:rsid w:val="008A75D4"/>
    <w:rsid w:val="008B307B"/>
    <w:rsid w:val="008B5A7B"/>
    <w:rsid w:val="008B5C78"/>
    <w:rsid w:val="008C0A7A"/>
    <w:rsid w:val="008C0DA7"/>
    <w:rsid w:val="008C11C8"/>
    <w:rsid w:val="008C274D"/>
    <w:rsid w:val="008C2E27"/>
    <w:rsid w:val="008C470C"/>
    <w:rsid w:val="008C478A"/>
    <w:rsid w:val="008C47CE"/>
    <w:rsid w:val="008C489C"/>
    <w:rsid w:val="008C53C5"/>
    <w:rsid w:val="008C71BE"/>
    <w:rsid w:val="008C7529"/>
    <w:rsid w:val="008D0F65"/>
    <w:rsid w:val="008D1E86"/>
    <w:rsid w:val="008D3208"/>
    <w:rsid w:val="008D564E"/>
    <w:rsid w:val="008D5A59"/>
    <w:rsid w:val="008D63E9"/>
    <w:rsid w:val="008D7B56"/>
    <w:rsid w:val="008E0514"/>
    <w:rsid w:val="008E2B15"/>
    <w:rsid w:val="008E3935"/>
    <w:rsid w:val="008E3FF9"/>
    <w:rsid w:val="008E4EFE"/>
    <w:rsid w:val="008E66B0"/>
    <w:rsid w:val="008E773C"/>
    <w:rsid w:val="008F1B6A"/>
    <w:rsid w:val="008F1E2A"/>
    <w:rsid w:val="008F3752"/>
    <w:rsid w:val="008F4011"/>
    <w:rsid w:val="008F6941"/>
    <w:rsid w:val="00900217"/>
    <w:rsid w:val="00901737"/>
    <w:rsid w:val="00901E97"/>
    <w:rsid w:val="009028EB"/>
    <w:rsid w:val="009038E8"/>
    <w:rsid w:val="00903DE7"/>
    <w:rsid w:val="0090446F"/>
    <w:rsid w:val="00905AED"/>
    <w:rsid w:val="0090685A"/>
    <w:rsid w:val="00911B16"/>
    <w:rsid w:val="00912264"/>
    <w:rsid w:val="0091493D"/>
    <w:rsid w:val="00914CE4"/>
    <w:rsid w:val="009152AF"/>
    <w:rsid w:val="00916F09"/>
    <w:rsid w:val="009177E8"/>
    <w:rsid w:val="00917E5F"/>
    <w:rsid w:val="00922648"/>
    <w:rsid w:val="0092367C"/>
    <w:rsid w:val="009260AC"/>
    <w:rsid w:val="0092678E"/>
    <w:rsid w:val="00927AD5"/>
    <w:rsid w:val="00927D4C"/>
    <w:rsid w:val="00930743"/>
    <w:rsid w:val="0093222C"/>
    <w:rsid w:val="009355C3"/>
    <w:rsid w:val="00935BFC"/>
    <w:rsid w:val="0093632D"/>
    <w:rsid w:val="009373A1"/>
    <w:rsid w:val="00943E80"/>
    <w:rsid w:val="00944445"/>
    <w:rsid w:val="00944614"/>
    <w:rsid w:val="0095025F"/>
    <w:rsid w:val="009523CD"/>
    <w:rsid w:val="00953D8B"/>
    <w:rsid w:val="00956209"/>
    <w:rsid w:val="0095722B"/>
    <w:rsid w:val="009619FE"/>
    <w:rsid w:val="00961AD3"/>
    <w:rsid w:val="00963988"/>
    <w:rsid w:val="009645E6"/>
    <w:rsid w:val="00965F06"/>
    <w:rsid w:val="009668FD"/>
    <w:rsid w:val="00967096"/>
    <w:rsid w:val="00967B34"/>
    <w:rsid w:val="009744FE"/>
    <w:rsid w:val="009764CF"/>
    <w:rsid w:val="00980668"/>
    <w:rsid w:val="00980828"/>
    <w:rsid w:val="00982316"/>
    <w:rsid w:val="009836A2"/>
    <w:rsid w:val="009837DD"/>
    <w:rsid w:val="00983A7C"/>
    <w:rsid w:val="00983A8A"/>
    <w:rsid w:val="009841B3"/>
    <w:rsid w:val="009841FA"/>
    <w:rsid w:val="00990080"/>
    <w:rsid w:val="00991E06"/>
    <w:rsid w:val="00991E9B"/>
    <w:rsid w:val="0099250B"/>
    <w:rsid w:val="00995F0F"/>
    <w:rsid w:val="009A1308"/>
    <w:rsid w:val="009A1B38"/>
    <w:rsid w:val="009A2296"/>
    <w:rsid w:val="009A22E9"/>
    <w:rsid w:val="009A2473"/>
    <w:rsid w:val="009A2EB5"/>
    <w:rsid w:val="009A4044"/>
    <w:rsid w:val="009A4A2A"/>
    <w:rsid w:val="009A6BCF"/>
    <w:rsid w:val="009B0155"/>
    <w:rsid w:val="009B4096"/>
    <w:rsid w:val="009B4D63"/>
    <w:rsid w:val="009B5570"/>
    <w:rsid w:val="009B5C7B"/>
    <w:rsid w:val="009B5FEF"/>
    <w:rsid w:val="009B7008"/>
    <w:rsid w:val="009C01CB"/>
    <w:rsid w:val="009C0EF3"/>
    <w:rsid w:val="009C2218"/>
    <w:rsid w:val="009C3356"/>
    <w:rsid w:val="009C4FE1"/>
    <w:rsid w:val="009C56A6"/>
    <w:rsid w:val="009C744C"/>
    <w:rsid w:val="009C74CB"/>
    <w:rsid w:val="009C78E7"/>
    <w:rsid w:val="009C7AFC"/>
    <w:rsid w:val="009D0616"/>
    <w:rsid w:val="009D0A2F"/>
    <w:rsid w:val="009D29D5"/>
    <w:rsid w:val="009D3F9F"/>
    <w:rsid w:val="009D475C"/>
    <w:rsid w:val="009D4CB1"/>
    <w:rsid w:val="009D5075"/>
    <w:rsid w:val="009D6AF1"/>
    <w:rsid w:val="009D6E7F"/>
    <w:rsid w:val="009D7247"/>
    <w:rsid w:val="009E0680"/>
    <w:rsid w:val="009E0929"/>
    <w:rsid w:val="009E0E43"/>
    <w:rsid w:val="009E2DF8"/>
    <w:rsid w:val="009E4572"/>
    <w:rsid w:val="009E5C2E"/>
    <w:rsid w:val="009E66E0"/>
    <w:rsid w:val="009E6B9C"/>
    <w:rsid w:val="009F2647"/>
    <w:rsid w:val="009F2878"/>
    <w:rsid w:val="009F38AE"/>
    <w:rsid w:val="009F5A3B"/>
    <w:rsid w:val="009F7876"/>
    <w:rsid w:val="009F7A82"/>
    <w:rsid w:val="00A0287D"/>
    <w:rsid w:val="00A02DC8"/>
    <w:rsid w:val="00A04BE3"/>
    <w:rsid w:val="00A053D7"/>
    <w:rsid w:val="00A06B2D"/>
    <w:rsid w:val="00A108B9"/>
    <w:rsid w:val="00A1135B"/>
    <w:rsid w:val="00A12593"/>
    <w:rsid w:val="00A148FB"/>
    <w:rsid w:val="00A159BD"/>
    <w:rsid w:val="00A16141"/>
    <w:rsid w:val="00A17811"/>
    <w:rsid w:val="00A2034B"/>
    <w:rsid w:val="00A20997"/>
    <w:rsid w:val="00A20B91"/>
    <w:rsid w:val="00A2194C"/>
    <w:rsid w:val="00A2240B"/>
    <w:rsid w:val="00A23C75"/>
    <w:rsid w:val="00A31FF7"/>
    <w:rsid w:val="00A3663C"/>
    <w:rsid w:val="00A36AD5"/>
    <w:rsid w:val="00A4056A"/>
    <w:rsid w:val="00A411AD"/>
    <w:rsid w:val="00A427E9"/>
    <w:rsid w:val="00A42BDE"/>
    <w:rsid w:val="00A4314F"/>
    <w:rsid w:val="00A433C0"/>
    <w:rsid w:val="00A43C71"/>
    <w:rsid w:val="00A4618E"/>
    <w:rsid w:val="00A50363"/>
    <w:rsid w:val="00A50438"/>
    <w:rsid w:val="00A50EDE"/>
    <w:rsid w:val="00A56630"/>
    <w:rsid w:val="00A60FE0"/>
    <w:rsid w:val="00A61F8D"/>
    <w:rsid w:val="00A627F2"/>
    <w:rsid w:val="00A6355E"/>
    <w:rsid w:val="00A63597"/>
    <w:rsid w:val="00A655ED"/>
    <w:rsid w:val="00A67FBC"/>
    <w:rsid w:val="00A70318"/>
    <w:rsid w:val="00A7098B"/>
    <w:rsid w:val="00A70B6F"/>
    <w:rsid w:val="00A71A4D"/>
    <w:rsid w:val="00A71C0B"/>
    <w:rsid w:val="00A71DE6"/>
    <w:rsid w:val="00A72215"/>
    <w:rsid w:val="00A7246C"/>
    <w:rsid w:val="00A72A15"/>
    <w:rsid w:val="00A7342D"/>
    <w:rsid w:val="00A73541"/>
    <w:rsid w:val="00A7405A"/>
    <w:rsid w:val="00A75A8E"/>
    <w:rsid w:val="00A77B0F"/>
    <w:rsid w:val="00A81676"/>
    <w:rsid w:val="00A848AA"/>
    <w:rsid w:val="00A849F9"/>
    <w:rsid w:val="00A84E0A"/>
    <w:rsid w:val="00A91045"/>
    <w:rsid w:val="00A91724"/>
    <w:rsid w:val="00A91BB3"/>
    <w:rsid w:val="00A93F43"/>
    <w:rsid w:val="00A946F9"/>
    <w:rsid w:val="00A94A4B"/>
    <w:rsid w:val="00A95A2E"/>
    <w:rsid w:val="00A95FD1"/>
    <w:rsid w:val="00A963E3"/>
    <w:rsid w:val="00A969DD"/>
    <w:rsid w:val="00A96C87"/>
    <w:rsid w:val="00A970BE"/>
    <w:rsid w:val="00A97372"/>
    <w:rsid w:val="00A9771F"/>
    <w:rsid w:val="00A97D4C"/>
    <w:rsid w:val="00AA1FD3"/>
    <w:rsid w:val="00AA4C21"/>
    <w:rsid w:val="00AA5CC1"/>
    <w:rsid w:val="00AA6F39"/>
    <w:rsid w:val="00AA724A"/>
    <w:rsid w:val="00AA7CD6"/>
    <w:rsid w:val="00AB068C"/>
    <w:rsid w:val="00AB149D"/>
    <w:rsid w:val="00AB1FA4"/>
    <w:rsid w:val="00AB3758"/>
    <w:rsid w:val="00AB6751"/>
    <w:rsid w:val="00AC033D"/>
    <w:rsid w:val="00AC2DF0"/>
    <w:rsid w:val="00AC43AB"/>
    <w:rsid w:val="00AC49BE"/>
    <w:rsid w:val="00AC5597"/>
    <w:rsid w:val="00AC57EE"/>
    <w:rsid w:val="00AC5D52"/>
    <w:rsid w:val="00AC6823"/>
    <w:rsid w:val="00AC6D4B"/>
    <w:rsid w:val="00AC75D1"/>
    <w:rsid w:val="00AC7EEA"/>
    <w:rsid w:val="00AD1846"/>
    <w:rsid w:val="00AD1FE3"/>
    <w:rsid w:val="00AD3DFD"/>
    <w:rsid w:val="00AE097F"/>
    <w:rsid w:val="00AE0A9E"/>
    <w:rsid w:val="00AE14A5"/>
    <w:rsid w:val="00AE2E08"/>
    <w:rsid w:val="00AE3791"/>
    <w:rsid w:val="00AE3C25"/>
    <w:rsid w:val="00AE48F5"/>
    <w:rsid w:val="00AE63AC"/>
    <w:rsid w:val="00AF20A1"/>
    <w:rsid w:val="00AF3A10"/>
    <w:rsid w:val="00B00860"/>
    <w:rsid w:val="00B0239D"/>
    <w:rsid w:val="00B025B5"/>
    <w:rsid w:val="00B04E16"/>
    <w:rsid w:val="00B061CD"/>
    <w:rsid w:val="00B0658B"/>
    <w:rsid w:val="00B06936"/>
    <w:rsid w:val="00B06B3D"/>
    <w:rsid w:val="00B075DD"/>
    <w:rsid w:val="00B07CAA"/>
    <w:rsid w:val="00B12ABC"/>
    <w:rsid w:val="00B13A58"/>
    <w:rsid w:val="00B14DB5"/>
    <w:rsid w:val="00B1626F"/>
    <w:rsid w:val="00B16837"/>
    <w:rsid w:val="00B1738F"/>
    <w:rsid w:val="00B178F8"/>
    <w:rsid w:val="00B2203D"/>
    <w:rsid w:val="00B23360"/>
    <w:rsid w:val="00B2355C"/>
    <w:rsid w:val="00B239B8"/>
    <w:rsid w:val="00B2444F"/>
    <w:rsid w:val="00B24F64"/>
    <w:rsid w:val="00B2621F"/>
    <w:rsid w:val="00B27F41"/>
    <w:rsid w:val="00B319FB"/>
    <w:rsid w:val="00B33744"/>
    <w:rsid w:val="00B36560"/>
    <w:rsid w:val="00B366C7"/>
    <w:rsid w:val="00B37DEF"/>
    <w:rsid w:val="00B37E06"/>
    <w:rsid w:val="00B37EC6"/>
    <w:rsid w:val="00B401B8"/>
    <w:rsid w:val="00B40550"/>
    <w:rsid w:val="00B41A9B"/>
    <w:rsid w:val="00B422E5"/>
    <w:rsid w:val="00B424AF"/>
    <w:rsid w:val="00B43535"/>
    <w:rsid w:val="00B44E08"/>
    <w:rsid w:val="00B45F45"/>
    <w:rsid w:val="00B46118"/>
    <w:rsid w:val="00B47761"/>
    <w:rsid w:val="00B51222"/>
    <w:rsid w:val="00B54950"/>
    <w:rsid w:val="00B55909"/>
    <w:rsid w:val="00B55B5C"/>
    <w:rsid w:val="00B5720C"/>
    <w:rsid w:val="00B57334"/>
    <w:rsid w:val="00B618FD"/>
    <w:rsid w:val="00B61A86"/>
    <w:rsid w:val="00B6474F"/>
    <w:rsid w:val="00B64752"/>
    <w:rsid w:val="00B65247"/>
    <w:rsid w:val="00B657E7"/>
    <w:rsid w:val="00B66245"/>
    <w:rsid w:val="00B66968"/>
    <w:rsid w:val="00B6710D"/>
    <w:rsid w:val="00B67B8A"/>
    <w:rsid w:val="00B702B4"/>
    <w:rsid w:val="00B705DC"/>
    <w:rsid w:val="00B70847"/>
    <w:rsid w:val="00B70950"/>
    <w:rsid w:val="00B716A0"/>
    <w:rsid w:val="00B716FA"/>
    <w:rsid w:val="00B71996"/>
    <w:rsid w:val="00B7271C"/>
    <w:rsid w:val="00B7775A"/>
    <w:rsid w:val="00B82199"/>
    <w:rsid w:val="00B82B0C"/>
    <w:rsid w:val="00B857F8"/>
    <w:rsid w:val="00B85FA9"/>
    <w:rsid w:val="00B863CE"/>
    <w:rsid w:val="00B8653E"/>
    <w:rsid w:val="00B866C9"/>
    <w:rsid w:val="00B87B72"/>
    <w:rsid w:val="00B920C9"/>
    <w:rsid w:val="00B9267D"/>
    <w:rsid w:val="00B94DF9"/>
    <w:rsid w:val="00B97790"/>
    <w:rsid w:val="00BA17D1"/>
    <w:rsid w:val="00BA1E73"/>
    <w:rsid w:val="00BA2382"/>
    <w:rsid w:val="00BA3309"/>
    <w:rsid w:val="00BA47C4"/>
    <w:rsid w:val="00BA4930"/>
    <w:rsid w:val="00BA4D8C"/>
    <w:rsid w:val="00BA6717"/>
    <w:rsid w:val="00BA72C2"/>
    <w:rsid w:val="00BA7994"/>
    <w:rsid w:val="00BB27D0"/>
    <w:rsid w:val="00BB295D"/>
    <w:rsid w:val="00BB29A1"/>
    <w:rsid w:val="00BB4810"/>
    <w:rsid w:val="00BB5A05"/>
    <w:rsid w:val="00BB725C"/>
    <w:rsid w:val="00BB7878"/>
    <w:rsid w:val="00BB7ABC"/>
    <w:rsid w:val="00BC2009"/>
    <w:rsid w:val="00BC2298"/>
    <w:rsid w:val="00BC30C3"/>
    <w:rsid w:val="00BC3FA0"/>
    <w:rsid w:val="00BC40AD"/>
    <w:rsid w:val="00BC48ED"/>
    <w:rsid w:val="00BC5028"/>
    <w:rsid w:val="00BC71B0"/>
    <w:rsid w:val="00BC747F"/>
    <w:rsid w:val="00BC7C1B"/>
    <w:rsid w:val="00BC7D7A"/>
    <w:rsid w:val="00BD006D"/>
    <w:rsid w:val="00BD1630"/>
    <w:rsid w:val="00BD2202"/>
    <w:rsid w:val="00BD661C"/>
    <w:rsid w:val="00BD75DA"/>
    <w:rsid w:val="00BD7B55"/>
    <w:rsid w:val="00BE0BB3"/>
    <w:rsid w:val="00BE0F12"/>
    <w:rsid w:val="00BE17DB"/>
    <w:rsid w:val="00BE3843"/>
    <w:rsid w:val="00BE4605"/>
    <w:rsid w:val="00BE4874"/>
    <w:rsid w:val="00BE7252"/>
    <w:rsid w:val="00BF2F5E"/>
    <w:rsid w:val="00BF6F67"/>
    <w:rsid w:val="00BF74FA"/>
    <w:rsid w:val="00BF7730"/>
    <w:rsid w:val="00C0026B"/>
    <w:rsid w:val="00C01465"/>
    <w:rsid w:val="00C01768"/>
    <w:rsid w:val="00C01A1C"/>
    <w:rsid w:val="00C01E7E"/>
    <w:rsid w:val="00C0201F"/>
    <w:rsid w:val="00C02E22"/>
    <w:rsid w:val="00C049A8"/>
    <w:rsid w:val="00C04ED1"/>
    <w:rsid w:val="00C05300"/>
    <w:rsid w:val="00C05383"/>
    <w:rsid w:val="00C0559F"/>
    <w:rsid w:val="00C0680D"/>
    <w:rsid w:val="00C06968"/>
    <w:rsid w:val="00C06EED"/>
    <w:rsid w:val="00C100B6"/>
    <w:rsid w:val="00C11B35"/>
    <w:rsid w:val="00C130C9"/>
    <w:rsid w:val="00C13266"/>
    <w:rsid w:val="00C135CA"/>
    <w:rsid w:val="00C136C8"/>
    <w:rsid w:val="00C14473"/>
    <w:rsid w:val="00C154A9"/>
    <w:rsid w:val="00C159CD"/>
    <w:rsid w:val="00C17D9D"/>
    <w:rsid w:val="00C2026D"/>
    <w:rsid w:val="00C2031F"/>
    <w:rsid w:val="00C204E9"/>
    <w:rsid w:val="00C2200A"/>
    <w:rsid w:val="00C22945"/>
    <w:rsid w:val="00C22E72"/>
    <w:rsid w:val="00C23CB7"/>
    <w:rsid w:val="00C275B9"/>
    <w:rsid w:val="00C27CB6"/>
    <w:rsid w:val="00C3112E"/>
    <w:rsid w:val="00C31965"/>
    <w:rsid w:val="00C31FB3"/>
    <w:rsid w:val="00C333EC"/>
    <w:rsid w:val="00C3392B"/>
    <w:rsid w:val="00C33AE8"/>
    <w:rsid w:val="00C36E75"/>
    <w:rsid w:val="00C3748D"/>
    <w:rsid w:val="00C4078E"/>
    <w:rsid w:val="00C40C1F"/>
    <w:rsid w:val="00C40F8E"/>
    <w:rsid w:val="00C415C4"/>
    <w:rsid w:val="00C41632"/>
    <w:rsid w:val="00C42D06"/>
    <w:rsid w:val="00C44F0A"/>
    <w:rsid w:val="00C47F9E"/>
    <w:rsid w:val="00C5169D"/>
    <w:rsid w:val="00C51A20"/>
    <w:rsid w:val="00C528C0"/>
    <w:rsid w:val="00C53463"/>
    <w:rsid w:val="00C555E2"/>
    <w:rsid w:val="00C63B79"/>
    <w:rsid w:val="00C63D0B"/>
    <w:rsid w:val="00C64789"/>
    <w:rsid w:val="00C65226"/>
    <w:rsid w:val="00C6628E"/>
    <w:rsid w:val="00C6657B"/>
    <w:rsid w:val="00C67228"/>
    <w:rsid w:val="00C676AB"/>
    <w:rsid w:val="00C70E17"/>
    <w:rsid w:val="00C712C5"/>
    <w:rsid w:val="00C712D9"/>
    <w:rsid w:val="00C71FE8"/>
    <w:rsid w:val="00C724CB"/>
    <w:rsid w:val="00C726CA"/>
    <w:rsid w:val="00C753E6"/>
    <w:rsid w:val="00C76A22"/>
    <w:rsid w:val="00C80C50"/>
    <w:rsid w:val="00C82CDC"/>
    <w:rsid w:val="00C86C2E"/>
    <w:rsid w:val="00C87872"/>
    <w:rsid w:val="00C8788D"/>
    <w:rsid w:val="00C90D7A"/>
    <w:rsid w:val="00C92631"/>
    <w:rsid w:val="00C93CA7"/>
    <w:rsid w:val="00C950D1"/>
    <w:rsid w:val="00C96695"/>
    <w:rsid w:val="00C96EF7"/>
    <w:rsid w:val="00C97260"/>
    <w:rsid w:val="00CA4208"/>
    <w:rsid w:val="00CA4642"/>
    <w:rsid w:val="00CA57AE"/>
    <w:rsid w:val="00CA5DDC"/>
    <w:rsid w:val="00CA6131"/>
    <w:rsid w:val="00CA67B9"/>
    <w:rsid w:val="00CB02EA"/>
    <w:rsid w:val="00CB06A4"/>
    <w:rsid w:val="00CB11DF"/>
    <w:rsid w:val="00CB448F"/>
    <w:rsid w:val="00CB5B1B"/>
    <w:rsid w:val="00CB67FF"/>
    <w:rsid w:val="00CC0DB3"/>
    <w:rsid w:val="00CC1D8A"/>
    <w:rsid w:val="00CC2856"/>
    <w:rsid w:val="00CC2C56"/>
    <w:rsid w:val="00CC348D"/>
    <w:rsid w:val="00CC3E01"/>
    <w:rsid w:val="00CC5831"/>
    <w:rsid w:val="00CC5BCC"/>
    <w:rsid w:val="00CC5D04"/>
    <w:rsid w:val="00CC5D8A"/>
    <w:rsid w:val="00CC677B"/>
    <w:rsid w:val="00CC7134"/>
    <w:rsid w:val="00CC718E"/>
    <w:rsid w:val="00CC75C1"/>
    <w:rsid w:val="00CC7DB6"/>
    <w:rsid w:val="00CD1C15"/>
    <w:rsid w:val="00CD2BF6"/>
    <w:rsid w:val="00CD4263"/>
    <w:rsid w:val="00CD550C"/>
    <w:rsid w:val="00CD7159"/>
    <w:rsid w:val="00CE2EF5"/>
    <w:rsid w:val="00CE353F"/>
    <w:rsid w:val="00CE4D6F"/>
    <w:rsid w:val="00CF0C61"/>
    <w:rsid w:val="00CF1A9C"/>
    <w:rsid w:val="00CF368E"/>
    <w:rsid w:val="00CF6948"/>
    <w:rsid w:val="00CF6E94"/>
    <w:rsid w:val="00CF6F7B"/>
    <w:rsid w:val="00D008BB"/>
    <w:rsid w:val="00D00E74"/>
    <w:rsid w:val="00D0325F"/>
    <w:rsid w:val="00D03B80"/>
    <w:rsid w:val="00D04177"/>
    <w:rsid w:val="00D04424"/>
    <w:rsid w:val="00D05467"/>
    <w:rsid w:val="00D0615C"/>
    <w:rsid w:val="00D07E7A"/>
    <w:rsid w:val="00D10300"/>
    <w:rsid w:val="00D114C9"/>
    <w:rsid w:val="00D11C8C"/>
    <w:rsid w:val="00D12A19"/>
    <w:rsid w:val="00D12E3A"/>
    <w:rsid w:val="00D134A7"/>
    <w:rsid w:val="00D13841"/>
    <w:rsid w:val="00D138D0"/>
    <w:rsid w:val="00D161CF"/>
    <w:rsid w:val="00D163F6"/>
    <w:rsid w:val="00D16565"/>
    <w:rsid w:val="00D17706"/>
    <w:rsid w:val="00D1780B"/>
    <w:rsid w:val="00D17D55"/>
    <w:rsid w:val="00D219FB"/>
    <w:rsid w:val="00D23FD5"/>
    <w:rsid w:val="00D25E5A"/>
    <w:rsid w:val="00D25E6F"/>
    <w:rsid w:val="00D2644F"/>
    <w:rsid w:val="00D2680B"/>
    <w:rsid w:val="00D26DA8"/>
    <w:rsid w:val="00D26FA6"/>
    <w:rsid w:val="00D309AC"/>
    <w:rsid w:val="00D31185"/>
    <w:rsid w:val="00D329C2"/>
    <w:rsid w:val="00D3644E"/>
    <w:rsid w:val="00D3686E"/>
    <w:rsid w:val="00D43BB7"/>
    <w:rsid w:val="00D43E4B"/>
    <w:rsid w:val="00D44CAB"/>
    <w:rsid w:val="00D45043"/>
    <w:rsid w:val="00D451EC"/>
    <w:rsid w:val="00D46131"/>
    <w:rsid w:val="00D50B7F"/>
    <w:rsid w:val="00D517E2"/>
    <w:rsid w:val="00D51800"/>
    <w:rsid w:val="00D51841"/>
    <w:rsid w:val="00D526BE"/>
    <w:rsid w:val="00D53581"/>
    <w:rsid w:val="00D53DC2"/>
    <w:rsid w:val="00D54A0E"/>
    <w:rsid w:val="00D551EB"/>
    <w:rsid w:val="00D55535"/>
    <w:rsid w:val="00D556C0"/>
    <w:rsid w:val="00D570E1"/>
    <w:rsid w:val="00D57B3A"/>
    <w:rsid w:val="00D60AE3"/>
    <w:rsid w:val="00D60EDC"/>
    <w:rsid w:val="00D632CF"/>
    <w:rsid w:val="00D646AE"/>
    <w:rsid w:val="00D6486A"/>
    <w:rsid w:val="00D65D40"/>
    <w:rsid w:val="00D71416"/>
    <w:rsid w:val="00D719D5"/>
    <w:rsid w:val="00D72873"/>
    <w:rsid w:val="00D73384"/>
    <w:rsid w:val="00D7397D"/>
    <w:rsid w:val="00D73B19"/>
    <w:rsid w:val="00D73D19"/>
    <w:rsid w:val="00D73E6E"/>
    <w:rsid w:val="00D74947"/>
    <w:rsid w:val="00D74D2F"/>
    <w:rsid w:val="00D76D5E"/>
    <w:rsid w:val="00D77C1D"/>
    <w:rsid w:val="00D80028"/>
    <w:rsid w:val="00D81313"/>
    <w:rsid w:val="00D83607"/>
    <w:rsid w:val="00D84211"/>
    <w:rsid w:val="00D84F31"/>
    <w:rsid w:val="00D852CD"/>
    <w:rsid w:val="00D85474"/>
    <w:rsid w:val="00D87CC8"/>
    <w:rsid w:val="00D900E7"/>
    <w:rsid w:val="00D913C9"/>
    <w:rsid w:val="00D91D1A"/>
    <w:rsid w:val="00D93B9C"/>
    <w:rsid w:val="00D9732A"/>
    <w:rsid w:val="00D97C8F"/>
    <w:rsid w:val="00DA043D"/>
    <w:rsid w:val="00DA3CBA"/>
    <w:rsid w:val="00DA47E2"/>
    <w:rsid w:val="00DA4882"/>
    <w:rsid w:val="00DA6248"/>
    <w:rsid w:val="00DB1C49"/>
    <w:rsid w:val="00DB1E0D"/>
    <w:rsid w:val="00DB2C88"/>
    <w:rsid w:val="00DB3445"/>
    <w:rsid w:val="00DB38CC"/>
    <w:rsid w:val="00DB3BEA"/>
    <w:rsid w:val="00DB6E91"/>
    <w:rsid w:val="00DB75E8"/>
    <w:rsid w:val="00DC08A0"/>
    <w:rsid w:val="00DC0F4B"/>
    <w:rsid w:val="00DC156D"/>
    <w:rsid w:val="00DC50EB"/>
    <w:rsid w:val="00DC5FC9"/>
    <w:rsid w:val="00DC7BC3"/>
    <w:rsid w:val="00DC7DE0"/>
    <w:rsid w:val="00DD00C3"/>
    <w:rsid w:val="00DD1956"/>
    <w:rsid w:val="00DD31A3"/>
    <w:rsid w:val="00DD3526"/>
    <w:rsid w:val="00DD7D94"/>
    <w:rsid w:val="00DD7EE4"/>
    <w:rsid w:val="00DE019E"/>
    <w:rsid w:val="00DE1A96"/>
    <w:rsid w:val="00DE27CA"/>
    <w:rsid w:val="00DE4BF8"/>
    <w:rsid w:val="00DE6606"/>
    <w:rsid w:val="00DE7C31"/>
    <w:rsid w:val="00DE7FAA"/>
    <w:rsid w:val="00DF065B"/>
    <w:rsid w:val="00DF0CC3"/>
    <w:rsid w:val="00DF1F65"/>
    <w:rsid w:val="00DF28C4"/>
    <w:rsid w:val="00DF47D9"/>
    <w:rsid w:val="00DF534D"/>
    <w:rsid w:val="00DF6F60"/>
    <w:rsid w:val="00DF7B8C"/>
    <w:rsid w:val="00E0170D"/>
    <w:rsid w:val="00E03CC8"/>
    <w:rsid w:val="00E05201"/>
    <w:rsid w:val="00E06220"/>
    <w:rsid w:val="00E1075B"/>
    <w:rsid w:val="00E1169D"/>
    <w:rsid w:val="00E1257C"/>
    <w:rsid w:val="00E136DE"/>
    <w:rsid w:val="00E14BB9"/>
    <w:rsid w:val="00E155F3"/>
    <w:rsid w:val="00E15E61"/>
    <w:rsid w:val="00E15EBC"/>
    <w:rsid w:val="00E17003"/>
    <w:rsid w:val="00E2014C"/>
    <w:rsid w:val="00E22F4F"/>
    <w:rsid w:val="00E24052"/>
    <w:rsid w:val="00E245EF"/>
    <w:rsid w:val="00E25C43"/>
    <w:rsid w:val="00E26CD8"/>
    <w:rsid w:val="00E26D4C"/>
    <w:rsid w:val="00E273EF"/>
    <w:rsid w:val="00E275AB"/>
    <w:rsid w:val="00E27F7D"/>
    <w:rsid w:val="00E300A5"/>
    <w:rsid w:val="00E31735"/>
    <w:rsid w:val="00E31F95"/>
    <w:rsid w:val="00E32086"/>
    <w:rsid w:val="00E336E7"/>
    <w:rsid w:val="00E41114"/>
    <w:rsid w:val="00E421C2"/>
    <w:rsid w:val="00E42313"/>
    <w:rsid w:val="00E42544"/>
    <w:rsid w:val="00E4283C"/>
    <w:rsid w:val="00E44021"/>
    <w:rsid w:val="00E440AF"/>
    <w:rsid w:val="00E4412D"/>
    <w:rsid w:val="00E44F50"/>
    <w:rsid w:val="00E464F5"/>
    <w:rsid w:val="00E468BE"/>
    <w:rsid w:val="00E4725B"/>
    <w:rsid w:val="00E474E9"/>
    <w:rsid w:val="00E51E88"/>
    <w:rsid w:val="00E52F8A"/>
    <w:rsid w:val="00E536E9"/>
    <w:rsid w:val="00E5395A"/>
    <w:rsid w:val="00E540D7"/>
    <w:rsid w:val="00E5573E"/>
    <w:rsid w:val="00E56366"/>
    <w:rsid w:val="00E57AA6"/>
    <w:rsid w:val="00E603E7"/>
    <w:rsid w:val="00E61DBC"/>
    <w:rsid w:val="00E61DD6"/>
    <w:rsid w:val="00E62AA7"/>
    <w:rsid w:val="00E635BA"/>
    <w:rsid w:val="00E63D7B"/>
    <w:rsid w:val="00E64BE3"/>
    <w:rsid w:val="00E64C16"/>
    <w:rsid w:val="00E652D2"/>
    <w:rsid w:val="00E658B9"/>
    <w:rsid w:val="00E70B3D"/>
    <w:rsid w:val="00E70CB4"/>
    <w:rsid w:val="00E7174F"/>
    <w:rsid w:val="00E7195F"/>
    <w:rsid w:val="00E73169"/>
    <w:rsid w:val="00E731F9"/>
    <w:rsid w:val="00E732C8"/>
    <w:rsid w:val="00E74582"/>
    <w:rsid w:val="00E745A1"/>
    <w:rsid w:val="00E80EBE"/>
    <w:rsid w:val="00E81090"/>
    <w:rsid w:val="00E81C41"/>
    <w:rsid w:val="00E8283E"/>
    <w:rsid w:val="00E83842"/>
    <w:rsid w:val="00E84AF3"/>
    <w:rsid w:val="00E84E05"/>
    <w:rsid w:val="00E85D64"/>
    <w:rsid w:val="00E8762E"/>
    <w:rsid w:val="00E90D05"/>
    <w:rsid w:val="00E940E1"/>
    <w:rsid w:val="00E9464F"/>
    <w:rsid w:val="00E94749"/>
    <w:rsid w:val="00E94ED4"/>
    <w:rsid w:val="00E969A5"/>
    <w:rsid w:val="00E970E2"/>
    <w:rsid w:val="00EA0387"/>
    <w:rsid w:val="00EA071D"/>
    <w:rsid w:val="00EA0D83"/>
    <w:rsid w:val="00EA15F3"/>
    <w:rsid w:val="00EA1852"/>
    <w:rsid w:val="00EA1A3C"/>
    <w:rsid w:val="00EA2DA0"/>
    <w:rsid w:val="00EA34FC"/>
    <w:rsid w:val="00EA5C52"/>
    <w:rsid w:val="00EA7445"/>
    <w:rsid w:val="00EA74EB"/>
    <w:rsid w:val="00EB03A5"/>
    <w:rsid w:val="00EB09A0"/>
    <w:rsid w:val="00EB0B05"/>
    <w:rsid w:val="00EB2688"/>
    <w:rsid w:val="00EB4B3D"/>
    <w:rsid w:val="00EB6562"/>
    <w:rsid w:val="00EB6610"/>
    <w:rsid w:val="00EB683E"/>
    <w:rsid w:val="00EB7A89"/>
    <w:rsid w:val="00EC0E88"/>
    <w:rsid w:val="00EC28C9"/>
    <w:rsid w:val="00EC67F6"/>
    <w:rsid w:val="00EC7B97"/>
    <w:rsid w:val="00EC7E5A"/>
    <w:rsid w:val="00ED03AF"/>
    <w:rsid w:val="00ED0D55"/>
    <w:rsid w:val="00ED0E87"/>
    <w:rsid w:val="00ED2C5B"/>
    <w:rsid w:val="00ED320A"/>
    <w:rsid w:val="00ED3332"/>
    <w:rsid w:val="00ED349E"/>
    <w:rsid w:val="00ED3BED"/>
    <w:rsid w:val="00ED5AEF"/>
    <w:rsid w:val="00ED68FE"/>
    <w:rsid w:val="00ED6A28"/>
    <w:rsid w:val="00ED7550"/>
    <w:rsid w:val="00ED7F15"/>
    <w:rsid w:val="00EE012F"/>
    <w:rsid w:val="00EE3F6F"/>
    <w:rsid w:val="00EE4D31"/>
    <w:rsid w:val="00EE4F4C"/>
    <w:rsid w:val="00EE6473"/>
    <w:rsid w:val="00EE7EE0"/>
    <w:rsid w:val="00EF0260"/>
    <w:rsid w:val="00EF04A9"/>
    <w:rsid w:val="00EF1739"/>
    <w:rsid w:val="00EF31B7"/>
    <w:rsid w:val="00EF3475"/>
    <w:rsid w:val="00F008F8"/>
    <w:rsid w:val="00F04F02"/>
    <w:rsid w:val="00F06E14"/>
    <w:rsid w:val="00F12737"/>
    <w:rsid w:val="00F12C67"/>
    <w:rsid w:val="00F12DC1"/>
    <w:rsid w:val="00F12E4D"/>
    <w:rsid w:val="00F14273"/>
    <w:rsid w:val="00F159DF"/>
    <w:rsid w:val="00F15F34"/>
    <w:rsid w:val="00F16F9A"/>
    <w:rsid w:val="00F17700"/>
    <w:rsid w:val="00F17824"/>
    <w:rsid w:val="00F2139E"/>
    <w:rsid w:val="00F21F19"/>
    <w:rsid w:val="00F24F1B"/>
    <w:rsid w:val="00F261B9"/>
    <w:rsid w:val="00F267FD"/>
    <w:rsid w:val="00F30089"/>
    <w:rsid w:val="00F3101C"/>
    <w:rsid w:val="00F3179D"/>
    <w:rsid w:val="00F3371F"/>
    <w:rsid w:val="00F36506"/>
    <w:rsid w:val="00F4085B"/>
    <w:rsid w:val="00F422C6"/>
    <w:rsid w:val="00F43524"/>
    <w:rsid w:val="00F450AF"/>
    <w:rsid w:val="00F50A52"/>
    <w:rsid w:val="00F52EB1"/>
    <w:rsid w:val="00F53A66"/>
    <w:rsid w:val="00F54144"/>
    <w:rsid w:val="00F557D0"/>
    <w:rsid w:val="00F568A7"/>
    <w:rsid w:val="00F56FA5"/>
    <w:rsid w:val="00F57A86"/>
    <w:rsid w:val="00F6004F"/>
    <w:rsid w:val="00F60CFD"/>
    <w:rsid w:val="00F612FA"/>
    <w:rsid w:val="00F62C3E"/>
    <w:rsid w:val="00F62D06"/>
    <w:rsid w:val="00F63B5F"/>
    <w:rsid w:val="00F657A7"/>
    <w:rsid w:val="00F65DF5"/>
    <w:rsid w:val="00F66E06"/>
    <w:rsid w:val="00F66E2C"/>
    <w:rsid w:val="00F71B64"/>
    <w:rsid w:val="00F72EC7"/>
    <w:rsid w:val="00F733D4"/>
    <w:rsid w:val="00F74D6D"/>
    <w:rsid w:val="00F74FAC"/>
    <w:rsid w:val="00F76067"/>
    <w:rsid w:val="00F768CA"/>
    <w:rsid w:val="00F769DC"/>
    <w:rsid w:val="00F76A30"/>
    <w:rsid w:val="00F82ED2"/>
    <w:rsid w:val="00F84919"/>
    <w:rsid w:val="00F871F7"/>
    <w:rsid w:val="00F87FD6"/>
    <w:rsid w:val="00F90FF4"/>
    <w:rsid w:val="00F917C8"/>
    <w:rsid w:val="00F91BC7"/>
    <w:rsid w:val="00F9202E"/>
    <w:rsid w:val="00F9597F"/>
    <w:rsid w:val="00F97554"/>
    <w:rsid w:val="00FA1363"/>
    <w:rsid w:val="00FA177A"/>
    <w:rsid w:val="00FA2E23"/>
    <w:rsid w:val="00FA55FB"/>
    <w:rsid w:val="00FA5F9E"/>
    <w:rsid w:val="00FA666D"/>
    <w:rsid w:val="00FA69CF"/>
    <w:rsid w:val="00FA6F9B"/>
    <w:rsid w:val="00FB1691"/>
    <w:rsid w:val="00FB1DEF"/>
    <w:rsid w:val="00FB2406"/>
    <w:rsid w:val="00FB2E98"/>
    <w:rsid w:val="00FB4AC7"/>
    <w:rsid w:val="00FB4B7B"/>
    <w:rsid w:val="00FB59D8"/>
    <w:rsid w:val="00FC13CD"/>
    <w:rsid w:val="00FC1DAF"/>
    <w:rsid w:val="00FC429A"/>
    <w:rsid w:val="00FC4961"/>
    <w:rsid w:val="00FD05E9"/>
    <w:rsid w:val="00FD08F0"/>
    <w:rsid w:val="00FD2961"/>
    <w:rsid w:val="00FD41CC"/>
    <w:rsid w:val="00FD7D5B"/>
    <w:rsid w:val="00FD7E6E"/>
    <w:rsid w:val="00FE0EF8"/>
    <w:rsid w:val="00FE102C"/>
    <w:rsid w:val="00FE356C"/>
    <w:rsid w:val="00FE587A"/>
    <w:rsid w:val="00FF017E"/>
    <w:rsid w:val="00FF092F"/>
    <w:rsid w:val="00FF0C58"/>
    <w:rsid w:val="00FF467E"/>
    <w:rsid w:val="00FF5229"/>
    <w:rsid w:val="00FF566E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>
      <o:colormru v:ext="edit" colors="#f4f3ff,#dcdaf2,#ddd"/>
    </o:shapedefaults>
    <o:shapelayout v:ext="edit">
      <o:idmap v:ext="edit" data="1"/>
    </o:shapelayout>
  </w:shapeDefaults>
  <w:decimalSymbol w:val=","/>
  <w:listSeparator w:val=";"/>
  <w14:docId w14:val="7A165D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716FA"/>
    <w:rPr>
      <w:sz w:val="24"/>
      <w:szCs w:val="24"/>
    </w:rPr>
  </w:style>
  <w:style w:type="paragraph" w:styleId="Ttulo1">
    <w:name w:val="heading 1"/>
    <w:basedOn w:val="NormalparaPlantilla"/>
    <w:next w:val="NormalparaPlantilla"/>
    <w:uiPriority w:val="9"/>
    <w:qFormat/>
    <w:rsid w:val="004C3A4F"/>
    <w:pPr>
      <w:keepNext/>
      <w:numPr>
        <w:numId w:val="1"/>
      </w:numPr>
      <w:pBdr>
        <w:bottom w:val="single" w:sz="4" w:space="1" w:color="auto"/>
      </w:pBdr>
      <w:spacing w:before="360" w:after="0"/>
      <w:ind w:left="431" w:hanging="431"/>
      <w:jc w:val="left"/>
      <w:outlineLvl w:val="0"/>
    </w:pPr>
    <w:rPr>
      <w:rFonts w:ascii="Arial" w:hAnsi="Arial" w:cs="Arial"/>
      <w:bCs/>
      <w:color w:val="333399"/>
      <w:kern w:val="32"/>
      <w:szCs w:val="32"/>
    </w:rPr>
  </w:style>
  <w:style w:type="paragraph" w:styleId="Ttulo2">
    <w:name w:val="heading 2"/>
    <w:basedOn w:val="NormalparaPlantilla"/>
    <w:next w:val="NormalparaPlantilla"/>
    <w:link w:val="Ttulo2Car"/>
    <w:uiPriority w:val="9"/>
    <w:qFormat/>
    <w:rsid w:val="006E5D70"/>
    <w:pPr>
      <w:keepNext/>
      <w:numPr>
        <w:ilvl w:val="1"/>
        <w:numId w:val="1"/>
      </w:numPr>
      <w:spacing w:before="360" w:after="240"/>
      <w:jc w:val="left"/>
      <w:outlineLvl w:val="1"/>
    </w:pPr>
    <w:rPr>
      <w:rFonts w:ascii="Arial" w:hAnsi="Arial" w:cs="Arial"/>
      <w:b/>
      <w:bCs/>
      <w:iCs/>
      <w:color w:val="333399"/>
      <w:sz w:val="24"/>
      <w:szCs w:val="28"/>
    </w:rPr>
  </w:style>
  <w:style w:type="paragraph" w:styleId="Ttulo3">
    <w:name w:val="heading 3"/>
    <w:basedOn w:val="NormalparaPlantilla"/>
    <w:next w:val="NormalparaPlantilla"/>
    <w:uiPriority w:val="9"/>
    <w:qFormat/>
    <w:rsid w:val="000111F1"/>
    <w:pPr>
      <w:keepNext/>
      <w:numPr>
        <w:ilvl w:val="2"/>
        <w:numId w:val="1"/>
      </w:numPr>
      <w:spacing w:before="360" w:after="240"/>
      <w:jc w:val="left"/>
      <w:outlineLvl w:val="2"/>
    </w:pPr>
    <w:rPr>
      <w:rFonts w:ascii="Arial" w:hAnsi="Arial" w:cs="Arial"/>
      <w:b/>
      <w:bCs/>
      <w:color w:val="333399"/>
      <w:szCs w:val="26"/>
    </w:rPr>
  </w:style>
  <w:style w:type="paragraph" w:styleId="Ttulo4">
    <w:name w:val="heading 4"/>
    <w:basedOn w:val="NormalparaPlantilla"/>
    <w:next w:val="NormalparaPlantilla"/>
    <w:uiPriority w:val="9"/>
    <w:qFormat/>
    <w:rsid w:val="000111F1"/>
    <w:pPr>
      <w:keepNext/>
      <w:numPr>
        <w:ilvl w:val="3"/>
        <w:numId w:val="1"/>
      </w:numPr>
      <w:spacing w:before="240" w:after="60"/>
      <w:jc w:val="left"/>
      <w:outlineLvl w:val="3"/>
    </w:pPr>
    <w:rPr>
      <w:rFonts w:ascii="Arial" w:hAnsi="Arial"/>
      <w:bCs/>
      <w:color w:val="333399"/>
      <w:szCs w:val="28"/>
    </w:rPr>
  </w:style>
  <w:style w:type="paragraph" w:styleId="Ttulo5">
    <w:name w:val="heading 5"/>
    <w:basedOn w:val="NormalparaPlantilla"/>
    <w:next w:val="NormalparaPlantilla"/>
    <w:uiPriority w:val="9"/>
    <w:qFormat/>
    <w:rsid w:val="004B6C77"/>
    <w:pPr>
      <w:numPr>
        <w:ilvl w:val="4"/>
        <w:numId w:val="1"/>
      </w:numPr>
      <w:spacing w:before="240" w:after="60"/>
      <w:jc w:val="left"/>
      <w:outlineLvl w:val="4"/>
    </w:pPr>
    <w:rPr>
      <w:b/>
      <w:bCs/>
      <w:i/>
      <w:iCs/>
      <w:szCs w:val="26"/>
    </w:rPr>
  </w:style>
  <w:style w:type="paragraph" w:styleId="Ttulo6">
    <w:name w:val="heading 6"/>
    <w:basedOn w:val="Normal"/>
    <w:next w:val="Normal"/>
    <w:uiPriority w:val="9"/>
    <w:qFormat/>
    <w:rsid w:val="003C798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uiPriority w:val="9"/>
    <w:qFormat/>
    <w:rsid w:val="003C798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rsid w:val="003C798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iPriority w:val="9"/>
    <w:qFormat/>
    <w:rsid w:val="003C798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paraPlantilla">
    <w:name w:val="Normal para Plantilla"/>
    <w:basedOn w:val="Normal"/>
    <w:link w:val="NormalparaPlantillaCar"/>
    <w:rsid w:val="004C3A4F"/>
    <w:pPr>
      <w:spacing w:before="120" w:after="120"/>
      <w:jc w:val="both"/>
    </w:pPr>
    <w:rPr>
      <w:rFonts w:ascii="Verdana" w:hAnsi="Verdana"/>
      <w:sz w:val="18"/>
    </w:rPr>
  </w:style>
  <w:style w:type="character" w:customStyle="1" w:styleId="Ttulo2Car">
    <w:name w:val="Título 2 Car"/>
    <w:basedOn w:val="Fuentedeprrafopredeter"/>
    <w:link w:val="Ttulo2"/>
    <w:uiPriority w:val="9"/>
    <w:rsid w:val="006E5D70"/>
    <w:rPr>
      <w:rFonts w:ascii="Arial" w:hAnsi="Arial" w:cs="Arial"/>
      <w:b/>
      <w:bCs/>
      <w:iCs/>
      <w:color w:val="333399"/>
      <w:sz w:val="24"/>
      <w:szCs w:val="28"/>
    </w:rPr>
  </w:style>
  <w:style w:type="paragraph" w:styleId="Encabezado">
    <w:name w:val="header"/>
    <w:basedOn w:val="Normal"/>
    <w:semiHidden/>
    <w:rsid w:val="0019020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190208"/>
  </w:style>
  <w:style w:type="paragraph" w:styleId="Piedepgina">
    <w:name w:val="footer"/>
    <w:basedOn w:val="Normal"/>
    <w:semiHidden/>
    <w:rsid w:val="0019020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semiHidden/>
    <w:rsid w:val="00190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rsid w:val="00190208"/>
    <w:rPr>
      <w:color w:val="0000FF"/>
      <w:u w:val="single"/>
    </w:rPr>
  </w:style>
  <w:style w:type="paragraph" w:styleId="Textodeglobo">
    <w:name w:val="Balloon Text"/>
    <w:basedOn w:val="Normal"/>
    <w:semiHidden/>
    <w:rsid w:val="00A50EDE"/>
    <w:rPr>
      <w:rFonts w:ascii="Tahoma" w:hAnsi="Tahoma" w:cs="Tahoma"/>
      <w:sz w:val="16"/>
      <w:szCs w:val="16"/>
    </w:rPr>
  </w:style>
  <w:style w:type="paragraph" w:customStyle="1" w:styleId="TtuloTrabajo">
    <w:name w:val="Título Trabajo"/>
    <w:basedOn w:val="NormalparaPlantilla"/>
    <w:next w:val="Fecha"/>
    <w:link w:val="TtuloTrabajoCar"/>
    <w:rsid w:val="00242495"/>
    <w:pPr>
      <w:spacing w:before="360"/>
      <w:jc w:val="center"/>
    </w:pPr>
    <w:rPr>
      <w:b/>
      <w:bCs/>
      <w:kern w:val="32"/>
      <w:sz w:val="28"/>
      <w:szCs w:val="36"/>
    </w:rPr>
  </w:style>
  <w:style w:type="paragraph" w:styleId="Fecha">
    <w:name w:val="Date"/>
    <w:basedOn w:val="NormalparaPlantilla"/>
    <w:next w:val="Autor"/>
    <w:rsid w:val="005A5E28"/>
    <w:pPr>
      <w:jc w:val="center"/>
    </w:pPr>
    <w:rPr>
      <w:b/>
      <w:color w:val="333399"/>
      <w:sz w:val="16"/>
    </w:rPr>
  </w:style>
  <w:style w:type="paragraph" w:customStyle="1" w:styleId="Autor">
    <w:name w:val="Autor"/>
    <w:basedOn w:val="Code"/>
    <w:next w:val="AbstractTitle"/>
    <w:rsid w:val="00242495"/>
    <w:pPr>
      <w:spacing w:after="480"/>
      <w:jc w:val="center"/>
    </w:pPr>
    <w:rPr>
      <w:sz w:val="20"/>
      <w:lang w:val="en-GB"/>
    </w:rPr>
  </w:style>
  <w:style w:type="paragraph" w:customStyle="1" w:styleId="Code">
    <w:name w:val="Code"/>
    <w:basedOn w:val="Normal"/>
    <w:link w:val="CodeCarCar"/>
    <w:rsid w:val="008438E7"/>
    <w:pPr>
      <w:spacing w:before="120" w:after="120"/>
      <w:ind w:left="567" w:right="567"/>
    </w:pPr>
    <w:rPr>
      <w:rFonts w:ascii="Courier New" w:hAnsi="Courier New"/>
      <w:sz w:val="16"/>
      <w:szCs w:val="20"/>
    </w:rPr>
  </w:style>
  <w:style w:type="character" w:customStyle="1" w:styleId="CodeCarCar">
    <w:name w:val="Code Car Car"/>
    <w:basedOn w:val="Fuentedeprrafopredeter"/>
    <w:link w:val="Code"/>
    <w:rsid w:val="008438E7"/>
    <w:rPr>
      <w:rFonts w:ascii="Courier New" w:hAnsi="Courier New"/>
      <w:sz w:val="16"/>
    </w:rPr>
  </w:style>
  <w:style w:type="paragraph" w:customStyle="1" w:styleId="AbstractTitle">
    <w:name w:val="Abstract Title"/>
    <w:basedOn w:val="Ttulo1"/>
    <w:next w:val="Abstracttext"/>
    <w:rsid w:val="00242495"/>
    <w:pPr>
      <w:numPr>
        <w:numId w:val="0"/>
      </w:numPr>
      <w:pBdr>
        <w:bottom w:val="none" w:sz="0" w:space="0" w:color="auto"/>
      </w:pBdr>
      <w:ind w:left="851"/>
      <w:outlineLvl w:val="9"/>
    </w:pPr>
    <w:rPr>
      <w:szCs w:val="20"/>
    </w:rPr>
  </w:style>
  <w:style w:type="paragraph" w:customStyle="1" w:styleId="Abstracttext">
    <w:name w:val="Abstract text"/>
    <w:basedOn w:val="NormalparaPlantilla"/>
    <w:next w:val="Ttulo1"/>
    <w:rsid w:val="00242495"/>
    <w:pPr>
      <w:spacing w:before="0" w:after="960"/>
      <w:ind w:left="851" w:right="851"/>
    </w:pPr>
  </w:style>
  <w:style w:type="paragraph" w:customStyle="1" w:styleId="Cuadro">
    <w:name w:val="Cuadro"/>
    <w:basedOn w:val="NormalparaPlantilla"/>
    <w:next w:val="NormalparaPlantilla"/>
    <w:qFormat/>
    <w:rsid w:val="001D281D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pct15" w:color="auto" w:fill="auto"/>
      <w:spacing w:before="240"/>
    </w:pPr>
  </w:style>
  <w:style w:type="paragraph" w:styleId="Prrafodelista">
    <w:name w:val="List Paragraph"/>
    <w:basedOn w:val="Normal"/>
    <w:uiPriority w:val="34"/>
    <w:qFormat/>
    <w:rsid w:val="00E8109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rsid w:val="00647D12"/>
    <w:pPr>
      <w:tabs>
        <w:tab w:val="left" w:pos="480"/>
        <w:tab w:val="right" w:leader="dot" w:pos="8494"/>
      </w:tabs>
      <w:spacing w:before="240" w:after="120"/>
      <w:ind w:left="482" w:hanging="482"/>
    </w:pPr>
    <w:rPr>
      <w:rFonts w:ascii="Verdana" w:hAnsi="Verdana"/>
      <w:b/>
      <w:noProof/>
      <w:sz w:val="20"/>
    </w:rPr>
  </w:style>
  <w:style w:type="paragraph" w:styleId="TDC2">
    <w:name w:val="toc 2"/>
    <w:basedOn w:val="Normal"/>
    <w:next w:val="Normal"/>
    <w:autoRedefine/>
    <w:uiPriority w:val="39"/>
    <w:rsid w:val="00647D12"/>
    <w:pPr>
      <w:ind w:left="964" w:hanging="482"/>
    </w:pPr>
    <w:rPr>
      <w:rFonts w:ascii="Verdana" w:hAnsi="Verdana"/>
      <w:sz w:val="20"/>
    </w:rPr>
  </w:style>
  <w:style w:type="paragraph" w:styleId="TDC3">
    <w:name w:val="toc 3"/>
    <w:basedOn w:val="Normal"/>
    <w:next w:val="Normal"/>
    <w:autoRedefine/>
    <w:uiPriority w:val="39"/>
    <w:rsid w:val="00647D12"/>
    <w:pPr>
      <w:tabs>
        <w:tab w:val="left" w:pos="1320"/>
        <w:tab w:val="right" w:leader="dot" w:pos="8494"/>
      </w:tabs>
      <w:ind w:left="1701" w:hanging="737"/>
    </w:pPr>
    <w:rPr>
      <w:rFonts w:ascii="Verdana" w:hAnsi="Verdana"/>
      <w:color w:val="7F7F7F"/>
      <w:sz w:val="20"/>
    </w:rPr>
  </w:style>
  <w:style w:type="paragraph" w:styleId="TDC4">
    <w:name w:val="toc 4"/>
    <w:basedOn w:val="Normal"/>
    <w:next w:val="Normal"/>
    <w:autoRedefine/>
    <w:semiHidden/>
    <w:rsid w:val="00797953"/>
    <w:pPr>
      <w:ind w:left="720"/>
    </w:pPr>
    <w:rPr>
      <w:rFonts w:ascii="Verdana" w:hAnsi="Verdana"/>
      <w:sz w:val="20"/>
    </w:rPr>
  </w:style>
  <w:style w:type="paragraph" w:styleId="TDC5">
    <w:name w:val="toc 5"/>
    <w:basedOn w:val="Normal"/>
    <w:next w:val="Normal"/>
    <w:autoRedefine/>
    <w:semiHidden/>
    <w:rsid w:val="00797953"/>
    <w:pPr>
      <w:ind w:left="960"/>
    </w:pPr>
    <w:rPr>
      <w:rFonts w:ascii="Verdana" w:hAnsi="Verdana"/>
      <w:sz w:val="20"/>
    </w:rPr>
  </w:style>
  <w:style w:type="paragraph" w:customStyle="1" w:styleId="Tablas">
    <w:name w:val="Tablas"/>
    <w:basedOn w:val="Normal"/>
    <w:semiHidden/>
    <w:rsid w:val="0006634A"/>
    <w:pPr>
      <w:spacing w:before="120" w:after="240"/>
      <w:jc w:val="center"/>
    </w:pPr>
    <w:rPr>
      <w:rFonts w:ascii="Verdana" w:hAnsi="Verdana"/>
      <w:sz w:val="16"/>
      <w:szCs w:val="20"/>
    </w:rPr>
  </w:style>
  <w:style w:type="paragraph" w:customStyle="1" w:styleId="TablaTexto">
    <w:name w:val="Tabla Texto"/>
    <w:basedOn w:val="Tablas"/>
    <w:next w:val="NormalparaPlantilla"/>
    <w:rsid w:val="00807916"/>
    <w:pPr>
      <w:numPr>
        <w:numId w:val="2"/>
      </w:numPr>
      <w:spacing w:before="360" w:after="120"/>
      <w:ind w:left="357" w:hanging="357"/>
    </w:pPr>
  </w:style>
  <w:style w:type="paragraph" w:customStyle="1" w:styleId="Referencestext">
    <w:name w:val="References text"/>
    <w:basedOn w:val="Normal"/>
    <w:rsid w:val="00C2200A"/>
    <w:pPr>
      <w:numPr>
        <w:numId w:val="3"/>
      </w:numPr>
      <w:spacing w:before="120" w:after="120"/>
    </w:pPr>
    <w:rPr>
      <w:rFonts w:ascii="Verdana" w:hAnsi="Verdana"/>
      <w:sz w:val="20"/>
      <w:szCs w:val="20"/>
    </w:rPr>
  </w:style>
  <w:style w:type="paragraph" w:customStyle="1" w:styleId="listapuntos">
    <w:name w:val="lista puntos"/>
    <w:basedOn w:val="NormalparaPlantilla"/>
    <w:link w:val="listapuntosCar"/>
    <w:rsid w:val="00B716FA"/>
    <w:pPr>
      <w:numPr>
        <w:numId w:val="4"/>
      </w:numPr>
    </w:pPr>
  </w:style>
  <w:style w:type="character" w:styleId="Hipervnculovisitado">
    <w:name w:val="FollowedHyperlink"/>
    <w:basedOn w:val="Fuentedeprrafopredeter"/>
    <w:rsid w:val="006C0C97"/>
    <w:rPr>
      <w:color w:val="800080"/>
      <w:u w:val="single"/>
    </w:rPr>
  </w:style>
  <w:style w:type="paragraph" w:styleId="Textonotapie">
    <w:name w:val="footnote text"/>
    <w:basedOn w:val="Normal"/>
    <w:semiHidden/>
    <w:rsid w:val="00F84919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F84919"/>
    <w:rPr>
      <w:vertAlign w:val="superscript"/>
    </w:rPr>
  </w:style>
  <w:style w:type="character" w:styleId="Refdecomentario">
    <w:name w:val="annotation reference"/>
    <w:basedOn w:val="Fuentedeprrafopredeter"/>
    <w:semiHidden/>
    <w:rsid w:val="005A66F0"/>
    <w:rPr>
      <w:sz w:val="16"/>
      <w:szCs w:val="16"/>
    </w:rPr>
  </w:style>
  <w:style w:type="paragraph" w:styleId="Textocomentario">
    <w:name w:val="annotation text"/>
    <w:basedOn w:val="Normal"/>
    <w:semiHidden/>
    <w:rsid w:val="005A66F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5A66F0"/>
    <w:rPr>
      <w:b/>
      <w:bCs/>
    </w:rPr>
  </w:style>
  <w:style w:type="paragraph" w:customStyle="1" w:styleId="ReferencesTitle">
    <w:name w:val="References Title"/>
    <w:basedOn w:val="Ttulo1"/>
    <w:next w:val="Referencestext"/>
    <w:rsid w:val="00242495"/>
    <w:pPr>
      <w:numPr>
        <w:numId w:val="0"/>
      </w:numPr>
    </w:pPr>
    <w:rPr>
      <w:lang w:val="en-GB"/>
    </w:rPr>
  </w:style>
  <w:style w:type="paragraph" w:customStyle="1" w:styleId="AcknowledgementTitle">
    <w:name w:val="Acknowledgement Title"/>
    <w:basedOn w:val="ReferencesTitle"/>
    <w:next w:val="AcknowledgementText"/>
    <w:rsid w:val="004D3271"/>
  </w:style>
  <w:style w:type="paragraph" w:customStyle="1" w:styleId="AcknowledgementText">
    <w:name w:val="Acknowledgement Text"/>
    <w:basedOn w:val="NormalparaPlantilla"/>
    <w:rsid w:val="004D3271"/>
  </w:style>
  <w:style w:type="paragraph" w:customStyle="1" w:styleId="Ttulo1sinEnumerar">
    <w:name w:val="Título 1 sin Enumerar"/>
    <w:basedOn w:val="Ttulo1"/>
    <w:next w:val="NormalparaPlantilla"/>
    <w:rsid w:val="00C13266"/>
    <w:pPr>
      <w:numPr>
        <w:numId w:val="0"/>
      </w:numPr>
    </w:pPr>
    <w:rPr>
      <w:lang w:val="en-GB"/>
    </w:rPr>
  </w:style>
  <w:style w:type="paragraph" w:customStyle="1" w:styleId="listapuntostexto">
    <w:name w:val="lista puntos texto"/>
    <w:basedOn w:val="listapuntos"/>
    <w:next w:val="listapuntos"/>
    <w:rsid w:val="008A524B"/>
    <w:pPr>
      <w:numPr>
        <w:numId w:val="0"/>
      </w:numPr>
      <w:ind w:left="360"/>
    </w:pPr>
  </w:style>
  <w:style w:type="paragraph" w:customStyle="1" w:styleId="Nota">
    <w:name w:val="Nota"/>
    <w:basedOn w:val="NormalparaPlantilla"/>
    <w:next w:val="NormalparaPlantilla"/>
    <w:rsid w:val="00B37E06"/>
    <w:pPr>
      <w:ind w:left="567" w:right="567"/>
    </w:pPr>
    <w:rPr>
      <w:rFonts w:ascii="Courier New" w:hAnsi="Courier New"/>
    </w:rPr>
  </w:style>
  <w:style w:type="paragraph" w:customStyle="1" w:styleId="Notaroja">
    <w:name w:val="Nota roja"/>
    <w:basedOn w:val="Nota"/>
    <w:next w:val="NormalparaPlantilla"/>
    <w:rsid w:val="00B37E06"/>
    <w:rPr>
      <w:color w:val="FF0000"/>
    </w:rPr>
  </w:style>
  <w:style w:type="paragraph" w:customStyle="1" w:styleId="Notaazul">
    <w:name w:val="Nota azul"/>
    <w:basedOn w:val="Nota"/>
    <w:next w:val="NormalparaPlantilla"/>
    <w:rsid w:val="00B37E06"/>
    <w:rPr>
      <w:color w:val="0000FF"/>
    </w:rPr>
  </w:style>
  <w:style w:type="paragraph" w:customStyle="1" w:styleId="Notaverde">
    <w:name w:val="Nota verde"/>
    <w:basedOn w:val="Nota"/>
    <w:next w:val="NormalparaPlantilla"/>
    <w:rsid w:val="00B37E06"/>
    <w:rPr>
      <w:color w:val="008000"/>
    </w:rPr>
  </w:style>
  <w:style w:type="paragraph" w:styleId="Mapadeldocumento">
    <w:name w:val="Document Map"/>
    <w:basedOn w:val="Normal"/>
    <w:semiHidden/>
    <w:rsid w:val="00AE48F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tulo2sinenumerar">
    <w:name w:val="Título 2 sin enumerar"/>
    <w:basedOn w:val="Ttulo2"/>
    <w:next w:val="NormalparaPlantilla"/>
    <w:rsid w:val="00AE48F5"/>
    <w:pPr>
      <w:numPr>
        <w:ilvl w:val="0"/>
        <w:numId w:val="0"/>
      </w:numPr>
    </w:pPr>
  </w:style>
  <w:style w:type="paragraph" w:customStyle="1" w:styleId="Ttulo3sinenumerar">
    <w:name w:val="Título 3 sin enumerar"/>
    <w:basedOn w:val="Ttulo3"/>
    <w:next w:val="NormalparaPlantilla"/>
    <w:rsid w:val="00FC1DAF"/>
    <w:pPr>
      <w:numPr>
        <w:ilvl w:val="0"/>
        <w:numId w:val="0"/>
      </w:numPr>
    </w:pPr>
  </w:style>
  <w:style w:type="paragraph" w:customStyle="1" w:styleId="Ttulo4sinenumerar">
    <w:name w:val="Título 4 sin enumerar"/>
    <w:basedOn w:val="Ttulo4"/>
    <w:next w:val="NormalparaPlantilla"/>
    <w:rsid w:val="00FC1DAF"/>
    <w:pPr>
      <w:numPr>
        <w:ilvl w:val="0"/>
        <w:numId w:val="0"/>
      </w:numPr>
    </w:pPr>
  </w:style>
  <w:style w:type="character" w:customStyle="1" w:styleId="TtuloTrabajoCar">
    <w:name w:val="Título Trabajo Car"/>
    <w:basedOn w:val="Fuentedeprrafopredeter"/>
    <w:link w:val="TtuloTrabajo"/>
    <w:rsid w:val="00875AA1"/>
    <w:rPr>
      <w:rFonts w:ascii="Verdana" w:hAnsi="Verdana"/>
      <w:b/>
      <w:bCs/>
      <w:kern w:val="32"/>
      <w:sz w:val="28"/>
      <w:szCs w:val="36"/>
      <w:lang w:val="es-ES" w:eastAsia="es-ES" w:bidi="ar-SA"/>
    </w:rPr>
  </w:style>
  <w:style w:type="paragraph" w:customStyle="1" w:styleId="Figuras">
    <w:name w:val="Figuras"/>
    <w:basedOn w:val="NormalparaPlantilla"/>
    <w:next w:val="FigurasTexto"/>
    <w:qFormat/>
    <w:rsid w:val="00807916"/>
    <w:pPr>
      <w:spacing w:before="360"/>
      <w:jc w:val="center"/>
    </w:pPr>
  </w:style>
  <w:style w:type="paragraph" w:customStyle="1" w:styleId="Tabla">
    <w:name w:val="Tabla"/>
    <w:basedOn w:val="NormalparaPlantilla"/>
    <w:next w:val="NormalparaPlantilla"/>
    <w:qFormat/>
    <w:rsid w:val="00807916"/>
    <w:pPr>
      <w:spacing w:before="60" w:after="60"/>
      <w:jc w:val="center"/>
    </w:pPr>
  </w:style>
  <w:style w:type="character" w:customStyle="1" w:styleId="NormalparaPlantillaCar">
    <w:name w:val="Normal para Plantilla Car"/>
    <w:basedOn w:val="Fuentedeprrafopredeter"/>
    <w:link w:val="NormalparaPlantilla"/>
    <w:rsid w:val="004C3A4F"/>
    <w:rPr>
      <w:rFonts w:ascii="Verdana" w:hAnsi="Verdana"/>
      <w:sz w:val="18"/>
      <w:szCs w:val="24"/>
    </w:rPr>
  </w:style>
  <w:style w:type="character" w:customStyle="1" w:styleId="listapuntosCar">
    <w:name w:val="lista puntos Car"/>
    <w:basedOn w:val="Fuentedeprrafopredeter"/>
    <w:link w:val="listapuntos"/>
    <w:rsid w:val="00B716FA"/>
    <w:rPr>
      <w:rFonts w:ascii="Verdana" w:hAnsi="Verdana"/>
      <w:sz w:val="18"/>
      <w:szCs w:val="24"/>
    </w:rPr>
  </w:style>
  <w:style w:type="paragraph" w:customStyle="1" w:styleId="p1a">
    <w:name w:val="p1a"/>
    <w:basedOn w:val="Normal"/>
    <w:rsid w:val="00607D75"/>
    <w:pPr>
      <w:tabs>
        <w:tab w:val="right" w:pos="8640"/>
      </w:tabs>
      <w:spacing w:after="240" w:line="300" w:lineRule="auto"/>
      <w:ind w:firstLine="709"/>
      <w:jc w:val="both"/>
    </w:pPr>
    <w:rPr>
      <w:rFonts w:ascii="Garamond" w:eastAsia="MS Mincho" w:hAnsi="Garamond"/>
      <w:spacing w:val="-2"/>
      <w:sz w:val="26"/>
      <w:szCs w:val="20"/>
      <w:lang w:eastAsia="en-US"/>
    </w:rPr>
  </w:style>
  <w:style w:type="character" w:styleId="Textoennegrita">
    <w:name w:val="Strong"/>
    <w:basedOn w:val="Fuentedeprrafopredeter"/>
    <w:uiPriority w:val="22"/>
    <w:qFormat/>
    <w:rsid w:val="000E4029"/>
    <w:rPr>
      <w:b/>
      <w:bCs/>
    </w:rPr>
  </w:style>
  <w:style w:type="character" w:styleId="AcrnimoHTML">
    <w:name w:val="HTML Acronym"/>
    <w:basedOn w:val="Fuentedeprrafopredeter"/>
    <w:uiPriority w:val="99"/>
    <w:unhideWhenUsed/>
    <w:rsid w:val="000E4029"/>
  </w:style>
  <w:style w:type="character" w:styleId="nfasis">
    <w:name w:val="Emphasis"/>
    <w:basedOn w:val="Fuentedeprrafopredeter"/>
    <w:uiPriority w:val="20"/>
    <w:qFormat/>
    <w:rsid w:val="000E4029"/>
    <w:rPr>
      <w:i/>
      <w:iCs/>
    </w:rPr>
  </w:style>
  <w:style w:type="paragraph" w:styleId="NormalWeb">
    <w:name w:val="Normal (Web)"/>
    <w:basedOn w:val="Normal"/>
    <w:uiPriority w:val="99"/>
    <w:unhideWhenUsed/>
    <w:rsid w:val="00074D26"/>
    <w:pPr>
      <w:spacing w:before="100" w:beforeAutospacing="1" w:after="100" w:afterAutospacing="1"/>
    </w:pPr>
  </w:style>
  <w:style w:type="paragraph" w:customStyle="1" w:styleId="FigurasTexto">
    <w:name w:val="Figuras Texto"/>
    <w:basedOn w:val="NormalparaPlantilla"/>
    <w:next w:val="NormalparaPlantilla"/>
    <w:qFormat/>
    <w:rsid w:val="00807916"/>
    <w:pPr>
      <w:numPr>
        <w:numId w:val="5"/>
      </w:numPr>
      <w:spacing w:after="360"/>
      <w:ind w:left="357" w:hanging="357"/>
      <w:jc w:val="center"/>
    </w:pPr>
    <w:rPr>
      <w:sz w:val="16"/>
    </w:rPr>
  </w:style>
  <w:style w:type="paragraph" w:customStyle="1" w:styleId="ListaNumerada">
    <w:name w:val="Lista Numerada"/>
    <w:basedOn w:val="NormalparaPlantilla"/>
    <w:qFormat/>
    <w:rsid w:val="00C70E17"/>
    <w:pPr>
      <w:numPr>
        <w:numId w:val="6"/>
      </w:numPr>
    </w:pPr>
  </w:style>
  <w:style w:type="character" w:styleId="Textodelmarcadordeposicin">
    <w:name w:val="Placeholder Text"/>
    <w:basedOn w:val="Fuentedeprrafopredeter"/>
    <w:uiPriority w:val="99"/>
    <w:semiHidden/>
    <w:rsid w:val="008A75D4"/>
    <w:rPr>
      <w:color w:val="808080"/>
    </w:rPr>
  </w:style>
  <w:style w:type="paragraph" w:styleId="Puesto">
    <w:name w:val="Title"/>
    <w:basedOn w:val="Normal"/>
    <w:next w:val="Normal"/>
    <w:link w:val="PuestoCar"/>
    <w:qFormat/>
    <w:rsid w:val="00873A46"/>
    <w:pPr>
      <w:shd w:val="clear" w:color="auto" w:fill="1F497D" w:themeFill="text2"/>
      <w:spacing w:after="300"/>
      <w:contextualSpacing/>
      <w:jc w:val="center"/>
    </w:pPr>
    <w:rPr>
      <w:rFonts w:ascii="Verdana" w:eastAsiaTheme="majorEastAsia" w:hAnsi="Verdana" w:cstheme="majorBidi"/>
      <w:b/>
      <w:color w:val="F2F2F2" w:themeColor="background1" w:themeShade="F2"/>
      <w:spacing w:val="5"/>
      <w:kern w:val="28"/>
      <w:sz w:val="22"/>
      <w:szCs w:val="52"/>
    </w:rPr>
  </w:style>
  <w:style w:type="character" w:customStyle="1" w:styleId="PuestoCar">
    <w:name w:val="Puesto Car"/>
    <w:basedOn w:val="Fuentedeprrafopredeter"/>
    <w:link w:val="Puesto"/>
    <w:rsid w:val="00873A46"/>
    <w:rPr>
      <w:rFonts w:ascii="Verdana" w:eastAsiaTheme="majorEastAsia" w:hAnsi="Verdana" w:cstheme="majorBidi"/>
      <w:b/>
      <w:color w:val="F2F2F2" w:themeColor="background1" w:themeShade="F2"/>
      <w:spacing w:val="5"/>
      <w:kern w:val="28"/>
      <w:sz w:val="22"/>
      <w:szCs w:val="52"/>
      <w:shd w:val="clear" w:color="auto" w:fill="1F497D" w:themeFill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945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35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98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39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3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72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6008">
      <w:bodyDiv w:val="1"/>
      <w:marLeft w:val="240"/>
      <w:marRight w:val="24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207">
          <w:marLeft w:val="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7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3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02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4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66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8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975">
          <w:marLeft w:val="116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6972">
      <w:bodyDiv w:val="1"/>
      <w:marLeft w:val="240"/>
      <w:marRight w:val="24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6586">
          <w:marLeft w:val="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8314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086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851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0901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6394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891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712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4423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1930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9637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5929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390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9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61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62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57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0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4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29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9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4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60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9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698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F4A460"/>
            <w:bottom w:val="none" w:sz="0" w:space="0" w:color="auto"/>
            <w:right w:val="single" w:sz="4" w:space="0" w:color="F4A460"/>
          </w:divBdr>
          <w:divsChild>
            <w:div w:id="1244798241">
              <w:marLeft w:val="0"/>
              <w:marRight w:val="19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7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87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9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7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8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04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1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327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F4A460"/>
            <w:bottom w:val="none" w:sz="0" w:space="0" w:color="auto"/>
            <w:right w:val="single" w:sz="4" w:space="0" w:color="F4A460"/>
          </w:divBdr>
          <w:divsChild>
            <w:div w:id="1532500880">
              <w:marLeft w:val="0"/>
              <w:marRight w:val="19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8199">
      <w:bodyDiv w:val="1"/>
      <w:marLeft w:val="240"/>
      <w:marRight w:val="24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978">
          <w:marLeft w:val="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99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8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0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78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3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9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59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5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08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995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9739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3967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1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6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022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4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37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33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6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27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1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381">
      <w:bodyDiv w:val="1"/>
      <w:marLeft w:val="240"/>
      <w:marRight w:val="24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740">
          <w:marLeft w:val="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063">
              <w:marLeft w:val="480"/>
              <w:marRight w:val="0"/>
              <w:marTop w:val="0"/>
              <w:marBottom w:val="240"/>
              <w:divBdr>
                <w:top w:val="dashed" w:sz="4" w:space="0" w:color="CC6600"/>
                <w:left w:val="dashed" w:sz="4" w:space="0" w:color="CC6600"/>
                <w:bottom w:val="dashed" w:sz="4" w:space="0" w:color="CC6600"/>
                <w:right w:val="dashed" w:sz="4" w:space="0" w:color="CC6600"/>
              </w:divBdr>
            </w:div>
          </w:divsChild>
        </w:div>
      </w:divsChild>
    </w:div>
    <w:div w:id="8151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5076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3827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758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31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95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984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5631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616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7380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9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0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4A460"/>
            <w:bottom w:val="none" w:sz="0" w:space="0" w:color="auto"/>
            <w:right w:val="single" w:sz="6" w:space="0" w:color="F4A460"/>
          </w:divBdr>
          <w:divsChild>
            <w:div w:id="1989168550">
              <w:marLeft w:val="0"/>
              <w:marRight w:val="2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72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4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9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52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3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5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76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79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8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3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5817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1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3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86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4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8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8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81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235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8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67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65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84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56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415">
      <w:bodyDiv w:val="1"/>
      <w:marLeft w:val="240"/>
      <w:marRight w:val="24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7190">
          <w:marLeft w:val="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0636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F4A460"/>
            <w:bottom w:val="none" w:sz="0" w:space="0" w:color="auto"/>
            <w:right w:val="single" w:sz="4" w:space="0" w:color="F4A460"/>
          </w:divBdr>
          <w:divsChild>
            <w:div w:id="308901718">
              <w:marLeft w:val="0"/>
              <w:marRight w:val="200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3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6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6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0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2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5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18833">
      <w:bodyDiv w:val="1"/>
      <w:marLeft w:val="240"/>
      <w:marRight w:val="24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7401">
          <w:marLeft w:val="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6456">
      <w:bodyDiv w:val="1"/>
      <w:marLeft w:val="240"/>
      <w:marRight w:val="24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369">
          <w:marLeft w:val="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61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123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04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9442">
          <w:marLeft w:val="116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080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5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04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68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4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14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1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265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6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6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392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7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4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68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4A460"/>
            <w:bottom w:val="none" w:sz="0" w:space="0" w:color="auto"/>
            <w:right w:val="single" w:sz="6" w:space="0" w:color="F4A460"/>
          </w:divBdr>
          <w:divsChild>
            <w:div w:id="1007445591">
              <w:marLeft w:val="0"/>
              <w:marRight w:val="2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0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8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0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4894">
      <w:bodyDiv w:val="1"/>
      <w:marLeft w:val="240"/>
      <w:marRight w:val="24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1773">
          <w:marLeft w:val="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7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4A460"/>
            <w:bottom w:val="none" w:sz="0" w:space="0" w:color="auto"/>
            <w:right w:val="single" w:sz="6" w:space="0" w:color="F4A460"/>
          </w:divBdr>
          <w:divsChild>
            <w:div w:id="271744494">
              <w:marLeft w:val="0"/>
              <w:marRight w:val="2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657">
          <w:marLeft w:val="180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7745">
          <w:marLeft w:val="180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127">
          <w:marLeft w:val="180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1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5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2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5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3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6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0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3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1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95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3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2644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093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9142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2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1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gif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Log&#237;stica\Plantillas\Normal%20Vi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E12ED-0AA7-C24C-B051-6C7871EC2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C:\Logística\Plantillas\Normal Vic.dotx</Template>
  <TotalTime>50</TotalTime>
  <Pages>3</Pages>
  <Words>387</Words>
  <Characters>2132</Characters>
  <Application>Microsoft Macintosh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Sistemas Interactivos</vt:lpstr>
    </vt:vector>
  </TitlesOfParts>
  <Company>LoUISE Research Group</Company>
  <LinksUpToDate>false</LinksUpToDate>
  <CharactersWithSpaces>2514</CharactersWithSpaces>
  <SharedDoc>false</SharedDoc>
  <HLinks>
    <vt:vector size="6" baseType="variant"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_Toc208641914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Sistemas Interactivos</dc:title>
  <dc:creator>Victor M. R. Penichet</dc:creator>
  <cp:lastModifiedBy>Alejandro Jose Martinez Sanchez</cp:lastModifiedBy>
  <cp:revision>16</cp:revision>
  <cp:lastPrinted>2008-04-23T13:02:00Z</cp:lastPrinted>
  <dcterms:created xsi:type="dcterms:W3CDTF">2011-09-28T10:10:00Z</dcterms:created>
  <dcterms:modified xsi:type="dcterms:W3CDTF">2017-11-19T19:42:00Z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upo">
    <vt:lpwstr>Laboratorio de Interacción con el Usuario e Ingeniería del Software</vt:lpwstr>
  </property>
</Properties>
</file>